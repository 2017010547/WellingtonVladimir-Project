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B1E8A" w14:textId="77777777"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14:paraId="63EF9E2F" w14:textId="77777777" w:rsidTr="00D4292C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14:paraId="2D2F8AD2" w14:textId="77777777"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14:paraId="13ED6957" w14:textId="7D60E830" w:rsidR="006A46D3" w:rsidRPr="00563D9E" w:rsidRDefault="008E7375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9-03-06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EF36EE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6/03/2019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14:paraId="15EEFA49" w14:textId="77777777"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14:paraId="0C048788" w14:textId="77777777"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14:paraId="24D02B0C" w14:textId="77777777"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14:paraId="61103F81" w14:textId="77777777" w:rsidR="006A46D3" w:rsidRPr="00563D9E" w:rsidRDefault="00D7597D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6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14:paraId="47611107" w14:textId="77777777"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14:paraId="71D71939" w14:textId="77777777"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2D7711" w:rsidRPr="0052544E" w14:paraId="298B9C55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7A94624A" w14:textId="77777777"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14:paraId="57F51298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14:paraId="6BF92EA3" w14:textId="77777777" w:rsid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Introduce networking concepts</w:t>
            </w:r>
          </w:p>
          <w:p w14:paraId="517F012D" w14:textId="77777777"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14:paraId="105CECCC" w14:textId="77777777"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14:paraId="2CB86ED4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6FD72BCE" w14:textId="77777777"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14:paraId="353FA6D9" w14:textId="77777777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14:paraId="3A80918F" w14:textId="77777777"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15CECEB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Explain how multiple networks are used in everyday life.</w:t>
            </w:r>
          </w:p>
          <w:p w14:paraId="14F9E8A3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Explain the topologies and devices used in a small to medium-sized business network</w:t>
            </w: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.</w:t>
            </w:r>
          </w:p>
          <w:p w14:paraId="525E7308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Explain</w:t>
            </w:r>
            <w:r w:rsidRPr="00E070BC">
              <w:rPr>
                <w:rFonts w:asciiTheme="minorHAnsi" w:hAnsiTheme="minorHAnsi"/>
                <w:sz w:val="22"/>
                <w:szCs w:val="22"/>
              </w:rPr>
              <w:t xml:space="preserve"> the basic characteristics of a network that supports communication in a small to medium-sized business</w:t>
            </w: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.</w:t>
            </w:r>
          </w:p>
          <w:p w14:paraId="0C6FCE21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Explain the purpose of Cisco IOS.</w:t>
            </w:r>
          </w:p>
          <w:p w14:paraId="384381C2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Explain how to access and navigate Cisco IOS to configure network devices.</w:t>
            </w:r>
          </w:p>
          <w:p w14:paraId="10D5CB0B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Describe the command structure of Cisco IOS software.</w:t>
            </w:r>
          </w:p>
          <w:p w14:paraId="74DB171F" w14:textId="77777777"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Configure hostnames on a Cisco IOS device using the CLI.</w:t>
            </w:r>
          </w:p>
          <w:p w14:paraId="1412EDF6" w14:textId="77777777" w:rsidR="00671CB1" w:rsidRPr="003A7327" w:rsidRDefault="00D36FCB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Use Cisco IOS commands to limit access to device configurations.</w:t>
            </w:r>
          </w:p>
        </w:tc>
      </w:tr>
      <w:tr w:rsidR="00316E61" w:rsidRPr="0052544E" w14:paraId="5788BFD0" w14:textId="77777777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09A50" w14:textId="77777777"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14:paraId="5A5CD3D7" w14:textId="77777777"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14:paraId="3637C4B6" w14:textId="77777777"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14:paraId="44D5B97B" w14:textId="77777777" w:rsidTr="00893BCC">
              <w:tc>
                <w:tcPr>
                  <w:tcW w:w="7555" w:type="dxa"/>
                </w:tcPr>
                <w:p w14:paraId="14823949" w14:textId="77777777"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62DC5DB7" w14:textId="77777777"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3B041829" w14:textId="77777777" w:rsidR="00E070BC" w:rsidRDefault="00E070BC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 to Paper</w:t>
                  </w:r>
                </w:p>
                <w:p w14:paraId="271FBF34" w14:textId="77777777"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07F6ED5C" w14:textId="77777777" w:rsidR="00893BCC" w:rsidRDefault="00AA6436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</w:tc>
              <w:tc>
                <w:tcPr>
                  <w:tcW w:w="8092" w:type="dxa"/>
                </w:tcPr>
                <w:p w14:paraId="26FC9021" w14:textId="77777777"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14:paraId="4232142F" w14:textId="77777777"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163D32E2" w14:textId="77777777" w:rsidR="008672BA" w:rsidRPr="008672BA" w:rsidRDefault="00E070BC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>Students to v</w:t>
                  </w:r>
                  <w:r w:rsidRPr="00C5589C">
                    <w:t>isualize how you are connected, through the Internet, to those places, people, or businesses with whom (or which) you interact on a daily basis. After reflection and sketching your home’s or school’s topology, you can draw conclusions about the Internet that you may not have thought of prior to this activity</w:t>
                  </w:r>
                  <w:r>
                    <w:t xml:space="preserve">.  </w:t>
                  </w:r>
                </w:p>
              </w:tc>
            </w:tr>
          </w:tbl>
          <w:p w14:paraId="5639720F" w14:textId="77777777"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14:paraId="74D98323" w14:textId="77777777"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14:paraId="0A90E4F6" w14:textId="77777777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14:paraId="34337032" w14:textId="77777777"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boxes as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14:paraId="3D947D39" w14:textId="77777777" w:rsidTr="00CF5680">
              <w:tc>
                <w:tcPr>
                  <w:tcW w:w="3505" w:type="dxa"/>
                </w:tcPr>
                <w:p w14:paraId="3463FBA4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AB9955F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3CA452B3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Explain how multiple networks are used in everyday life.</w:t>
                  </w:r>
                </w:p>
                <w:p w14:paraId="07057A2B" w14:textId="77777777" w:rsidR="004E41A9" w:rsidRDefault="004E41A9" w:rsidP="00225F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782C6EA0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5B9CFA5E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303DC6EF" w14:textId="77777777" w:rsidR="00E070BC" w:rsidRDefault="005254CF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>Present Slides</w:t>
                  </w:r>
                  <w:r w:rsidR="00A07211"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="00E070BC">
                    <w:rPr>
                      <w:rFonts w:asciiTheme="minorHAnsi" w:hAnsiTheme="minorHAnsi"/>
                      <w:sz w:val="22"/>
                      <w:szCs w:val="22"/>
                    </w:rPr>
                    <w:t xml:space="preserve">Chapter 1 </w:t>
                  </w:r>
                  <w:r w:rsidR="00403423">
                    <w:rPr>
                      <w:rFonts w:asciiTheme="minorHAnsi" w:hAnsiTheme="minorHAnsi"/>
                      <w:sz w:val="22"/>
                      <w:szCs w:val="22"/>
                    </w:rPr>
                    <w:t xml:space="preserve">– Section 1 </w:t>
                  </w:r>
                  <w:r w:rsidR="00D54B9B">
                    <w:rPr>
                      <w:rFonts w:asciiTheme="minorHAnsi" w:hAnsiTheme="minorHAnsi"/>
                      <w:sz w:val="22"/>
                      <w:szCs w:val="22"/>
                    </w:rPr>
                    <w:t>breaking to lab and pre-set point to allow hands on group discussion activities relating to presented materials.</w:t>
                  </w:r>
                </w:p>
                <w:p w14:paraId="4D05900C" w14:textId="77777777" w:rsidR="00322BA6" w:rsidRDefault="00322BA6" w:rsidP="00E070BC">
                  <w:pPr>
                    <w:pStyle w:val="ListParagraph"/>
                    <w:ind w:left="36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6973F24D" w14:textId="77777777"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14:paraId="20235AED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0763FF9B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2251980E" w14:textId="77777777" w:rsidR="00225FBB" w:rsidRDefault="00403423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Ask students to i</w:t>
                  </w:r>
                  <w:r w:rsidR="00225FBB" w:rsidRPr="00225FB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dentify collaboration tools that </w:t>
                  </w:r>
                  <w:r w:rsidR="00F74441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they</w:t>
                  </w:r>
                  <w:r w:rsidR="00225FBB" w:rsidRPr="00225FB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currently use</w:t>
                  </w:r>
                </w:p>
                <w:p w14:paraId="2F431426" w14:textId="77777777" w:rsidR="00225FBB" w:rsidRDefault="00403423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Students to create a new Google a</w:t>
                  </w:r>
                  <w:r w:rsidR="00225FBB">
                    <w:rPr>
                      <w:noProof/>
                    </w:rPr>
                    <w:t>ccount web page</w:t>
                  </w:r>
                </w:p>
                <w:p w14:paraId="3B68BF16" w14:textId="77777777" w:rsidR="00225FBB" w:rsidRPr="00403423" w:rsidRDefault="00403423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t>Students to c</w:t>
                  </w:r>
                  <w:r w:rsidR="00225FBB">
                    <w:rPr>
                      <w:noProof/>
                    </w:rPr>
                    <w:t xml:space="preserve">reate a new </w:t>
                  </w:r>
                  <w:r>
                    <w:rPr>
                      <w:noProof/>
                    </w:rPr>
                    <w:t>Google document</w:t>
                  </w:r>
                </w:p>
                <w:p w14:paraId="3C777B32" w14:textId="77777777" w:rsidR="00403423" w:rsidRDefault="00403423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t xml:space="preserve">Student to share documents </w:t>
                  </w:r>
                  <w:r w:rsidR="00F74441">
                    <w:rPr>
                      <w:noProof/>
                    </w:rPr>
                    <w:t>created with other group member</w:t>
                  </w:r>
                </w:p>
                <w:p w14:paraId="4EBDFC96" w14:textId="77777777" w:rsidR="00225FBB" w:rsidRDefault="00F74441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lastRenderedPageBreak/>
                    <w:t>Student to i</w:t>
                  </w:r>
                  <w:r w:rsidR="00225FBB" w:rsidRPr="00225FB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nvestigate 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</w:t>
                  </w:r>
                  <w:r w:rsidR="00225FBB" w:rsidRPr="00225FB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onfere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ncing and w</w:t>
                  </w:r>
                  <w:r w:rsidR="00403423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eb meeting tools available individually and then in your groups book and join a meeting with WebEx</w:t>
                  </w:r>
                </w:p>
                <w:p w14:paraId="698FF502" w14:textId="77777777" w:rsidR="00E070BC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14:paraId="52B74ADB" w14:textId="77777777"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14:paraId="5CBF9A6F" w14:textId="77777777"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14:paraId="1D5E3E28" w14:textId="77777777" w:rsidTr="00CF5680">
              <w:tc>
                <w:tcPr>
                  <w:tcW w:w="3505" w:type="dxa"/>
                </w:tcPr>
                <w:p w14:paraId="0494D8F0" w14:textId="77777777"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14:paraId="5D5331DF" w14:textId="77777777"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5BAD2B2D" w14:textId="77777777"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43835215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B6F66" w:rsidRPr="00893BCC" w14:paraId="1FDBB56B" w14:textId="77777777" w:rsidTr="00CF5680">
              <w:tc>
                <w:tcPr>
                  <w:tcW w:w="3505" w:type="dxa"/>
                </w:tcPr>
                <w:p w14:paraId="1FF0C965" w14:textId="77777777"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36AF264" w14:textId="77777777"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8E1EA33" w14:textId="77777777" w:rsidR="00225FBB" w:rsidRPr="00225FBB" w:rsidRDefault="00225FBB" w:rsidP="00225FBB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225FBB"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Explain the topologies and devices used in a small to medium-sized business network.</w:t>
                  </w:r>
                </w:p>
                <w:p w14:paraId="3DE29ABE" w14:textId="77777777" w:rsidR="00225FBB" w:rsidRPr="00225FBB" w:rsidRDefault="00225FBB" w:rsidP="00225FBB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225FBB"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Explain the basic characteristics of a network that supports communication in a small to medium-sized business.</w:t>
                  </w:r>
                </w:p>
                <w:p w14:paraId="39573A4C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Explain the purpose of Cisco IOS.</w:t>
                  </w:r>
                </w:p>
                <w:p w14:paraId="62645631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Explain how to access and navigate Cisco IOS to configure network devices.</w:t>
                  </w:r>
                </w:p>
                <w:p w14:paraId="3E4B74CF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Describe the command structure of Cisco IOS software.</w:t>
                  </w:r>
                </w:p>
                <w:p w14:paraId="6FCD0F53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Configure hostnames on a Cisco IOS device using the CLI.</w:t>
                  </w:r>
                </w:p>
                <w:p w14:paraId="28D1D319" w14:textId="77777777" w:rsidR="00E070BC" w:rsidRPr="00E070BC" w:rsidRDefault="00E070B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 w:rsidRPr="00E070BC">
                    <w:rPr>
                      <w:rFonts w:asciiTheme="minorHAnsi" w:hAnsiTheme="minorHAnsi"/>
                      <w:sz w:val="22"/>
                      <w:szCs w:val="22"/>
                    </w:rPr>
                    <w:t>Use Cisco IOS commands to limit access to device configurations.</w:t>
                  </w:r>
                </w:p>
                <w:p w14:paraId="149C27F2" w14:textId="77777777"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45B53BCA" w14:textId="77777777"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54C39C28" w14:textId="77777777"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F4A9A52" w14:textId="77777777" w:rsidR="00E070BC" w:rsidRDefault="00E070BC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Present Slides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Chapter 2</w:t>
                  </w:r>
                  <w:r w:rsidR="00D54B9B">
                    <w:rPr>
                      <w:rFonts w:asciiTheme="minorHAnsi" w:hAnsiTheme="minorHAnsi"/>
                      <w:sz w:val="22"/>
                      <w:szCs w:val="22"/>
                    </w:rPr>
                    <w:t>, breaking to lab and pre-set point to allow hands on group discussion activities relating to presented materials</w:t>
                  </w:r>
                </w:p>
                <w:p w14:paraId="1C0F3C4B" w14:textId="77777777" w:rsidR="00DD726F" w:rsidRPr="00DD726F" w:rsidRDefault="00DD726F" w:rsidP="00E070BC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0F88D082" w14:textId="77777777"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0EB3B4BD" w14:textId="77777777"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1F298244" w14:textId="77777777" w:rsidR="004E41A9" w:rsidRPr="00D36FCB" w:rsidRDefault="00E070BC" w:rsidP="004E41A9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Labs</w:t>
                  </w:r>
                </w:p>
                <w:p w14:paraId="167728BF" w14:textId="77777777" w:rsidR="004E41A9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2.0.1.2 Class Activity - It is Just an Operating System Instructions IG</w:t>
                  </w:r>
                </w:p>
                <w:p w14:paraId="7462EA25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2.1.4.9 Lab - Establishing a Console Session with Tera Term – ILM</w:t>
                  </w:r>
                </w:p>
                <w:p w14:paraId="11BD8794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2.3.3.4 Lab - Building a Simple Network – ILM</w:t>
                  </w:r>
                </w:p>
                <w:p w14:paraId="2F06EF3D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  <w:u w:val="single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2.3.3.5 Lab - Configuring a Switch Management Address – ILM</w:t>
                  </w:r>
                </w:p>
                <w:p w14:paraId="3814D306" w14:textId="77777777" w:rsidR="00E070BC" w:rsidRPr="00D36FCB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14:paraId="11F05B2F" w14:textId="77777777" w:rsidR="00E070BC" w:rsidRPr="00D36FCB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Packet Tracer Exercises</w:t>
                  </w:r>
                </w:p>
                <w:p w14:paraId="4CE6D0EC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2.1.4.8 Packet Tracer - Navigating the IOS Instructions IG</w:t>
                  </w:r>
                </w:p>
                <w:p w14:paraId="4DE9C613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2.2.3.3 Packet Tracer - Configuring Initial Switch Settings Instructions IG</w:t>
                  </w:r>
                </w:p>
                <w:p w14:paraId="1C60A6AA" w14:textId="77777777" w:rsidR="00E070BC" w:rsidRPr="00D36FCB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2.3.2.5 Packet Tracer - Implementing Basic Connectivity Instructions IG</w:t>
                  </w:r>
                </w:p>
                <w:p w14:paraId="42E6807B" w14:textId="77777777" w:rsidR="00E070BC" w:rsidRPr="00E070BC" w:rsidRDefault="00E070BC" w:rsidP="00E070BC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D36FC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2.4.1.2 Packet Tracer - Skills Integration Challenge Instructions IG</w:t>
                  </w:r>
                </w:p>
              </w:tc>
            </w:tr>
          </w:tbl>
          <w:p w14:paraId="4ACB8F54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14:paraId="7E4671F6" w14:textId="77777777"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14:paraId="6F8EF282" w14:textId="77777777"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5254CF" w:rsidRPr="00893BCC" w14:paraId="527D2102" w14:textId="77777777" w:rsidTr="00CF5680">
              <w:tc>
                <w:tcPr>
                  <w:tcW w:w="3505" w:type="dxa"/>
                </w:tcPr>
                <w:p w14:paraId="59FA6713" w14:textId="77777777"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6513BDC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5725FB5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FCE751A" w14:textId="77777777" w:rsidR="005254CF" w:rsidRPr="005C66F2" w:rsidRDefault="00E070BC" w:rsidP="00CF5680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N/A Wrap session</w:t>
                  </w:r>
                </w:p>
                <w:p w14:paraId="1E6F31D3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AD73B27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1E05164B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44350DE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THE TUTOR WILL DO:</w:t>
                  </w:r>
                </w:p>
                <w:p w14:paraId="4262CB1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315A3A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5033C190" w14:textId="77777777" w:rsidR="005254CF" w:rsidRPr="00D54B9B" w:rsidRDefault="00D54B9B" w:rsidP="00E070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Review objectives and key learning from the day</w:t>
                  </w:r>
                </w:p>
                <w:p w14:paraId="6C959C3C" w14:textId="77777777"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42978B5B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14:paraId="4AC9E8B7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3EF19956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55943E73" w14:textId="77777777" w:rsidR="00D54B9B" w:rsidRDefault="00D54B9B" w:rsidP="00D54B9B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</w:pPr>
                  <w:r>
                    <w:t xml:space="preserve">Students to update or redo their </w:t>
                  </w:r>
                  <w:proofErr w:type="spellStart"/>
                  <w:proofErr w:type="gramStart"/>
                  <w:r>
                    <w:t>sketch’s</w:t>
                  </w:r>
                  <w:proofErr w:type="spellEnd"/>
                  <w:proofErr w:type="gramEnd"/>
                  <w:r w:rsidRPr="00C5589C">
                    <w:t xml:space="preserve"> </w:t>
                  </w:r>
                  <w:r>
                    <w:t xml:space="preserve">of </w:t>
                  </w:r>
                  <w:r w:rsidRPr="00C5589C">
                    <w:t>home’s or school’s topology, you can draw conclusions about the Internet that you may not have thought of prior to this activity</w:t>
                  </w:r>
                  <w:r>
                    <w:t>.  Handout provided to student</w:t>
                  </w:r>
                </w:p>
                <w:p w14:paraId="332CA32F" w14:textId="77777777" w:rsidR="005254CF" w:rsidRPr="005C66F2" w:rsidRDefault="005254CF" w:rsidP="00D54B9B">
                  <w:pPr>
                    <w:pStyle w:val="ListParagraph"/>
                    <w:ind w:left="383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</w:tr>
          </w:tbl>
          <w:p w14:paraId="256828E3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14:paraId="27F55A2B" w14:textId="77777777"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14:paraId="39E46A47" w14:textId="77777777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73AC73D3" w14:textId="77777777"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14:paraId="4C122829" w14:textId="77777777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14:paraId="0ACDECC1" w14:textId="77777777" w:rsidR="00E070BC" w:rsidRPr="00E070BC" w:rsidRDefault="00E070BC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Slides</w:t>
            </w:r>
          </w:p>
          <w:p w14:paraId="19005C1E" w14:textId="77777777" w:rsidR="00A9113C" w:rsidRPr="00E070BC" w:rsidRDefault="00E070BC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1</w:t>
            </w:r>
          </w:p>
          <w:p w14:paraId="3DDAA09F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2</w:t>
            </w:r>
          </w:p>
          <w:p w14:paraId="0750D6AC" w14:textId="77777777" w:rsidR="00E070BC" w:rsidRPr="00E070BC" w:rsidRDefault="00E070BC" w:rsidP="00E070BC">
            <w:pPr>
              <w:pStyle w:val="ListParagraph"/>
              <w:ind w:left="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Labs</w:t>
            </w:r>
          </w:p>
          <w:p w14:paraId="43482EF8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1.3.1.3 Lab - Mapping the Internet – ILM </w:t>
            </w:r>
          </w:p>
          <w:p w14:paraId="433EB98F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1.4.4.3 Lab - Researching IT and Networking Job Opportunities – ILM</w:t>
            </w:r>
          </w:p>
          <w:p w14:paraId="58617824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1.5.1.1 Class Activity - Draw Your Concept of the Internet Now Instructions IG</w:t>
            </w:r>
          </w:p>
          <w:p w14:paraId="2E4AEB13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2.0.1.2 Class Activity - It is Just an Operating System Instructions IG</w:t>
            </w:r>
          </w:p>
          <w:p w14:paraId="0B290442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2.1.4.9 Lab - Establishing a Console Session with Tera Term – ILM</w:t>
            </w:r>
          </w:p>
          <w:p w14:paraId="3F950EF9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2.3.3.4 Lab - Building a Simple Network – ILM</w:t>
            </w:r>
          </w:p>
          <w:p w14:paraId="546C4CBC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  <w:u w:val="single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2.3.3.5 Lab - Configuring a Switch Management Address – ILM</w:t>
            </w:r>
          </w:p>
          <w:p w14:paraId="59C89FD0" w14:textId="77777777" w:rsidR="00E070BC" w:rsidRPr="00E070BC" w:rsidRDefault="00E070BC" w:rsidP="00E070BC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Packet Tracer Exercises</w:t>
            </w:r>
          </w:p>
          <w:p w14:paraId="00A7CE66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1.2.4.4 Packet Tracer - Representing the Network Instructions IG</w:t>
            </w:r>
          </w:p>
          <w:p w14:paraId="40A5DEBE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2.1.4.8 Packet Tracer - Navigating the IOS Instructions IG</w:t>
            </w:r>
          </w:p>
          <w:p w14:paraId="365F0800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2.2.3.3 Packet Tracer - Configuring Initial Switch Settings Instructions IG</w:t>
            </w:r>
          </w:p>
          <w:p w14:paraId="76C2B94B" w14:textId="77777777" w:rsidR="00E070BC" w:rsidRPr="00E070BC" w:rsidRDefault="00E070BC" w:rsidP="00E070BC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2.3.2.5 Packet Tracer - Implementing Basic Connectivity Instructions IG</w:t>
            </w:r>
          </w:p>
          <w:p w14:paraId="274B7586" w14:textId="77777777" w:rsidR="00E070BC" w:rsidRPr="00E070BC" w:rsidRDefault="00E070BC" w:rsidP="00225FBB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2.4.1.2 Packet Tracer - Skills Integration Challenge Instructions IG</w:t>
            </w:r>
          </w:p>
          <w:p w14:paraId="14E85226" w14:textId="77777777" w:rsidR="00E070BC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14:paraId="2FA445AF" w14:textId="77777777"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14:paraId="6F9B81B6" w14:textId="77777777"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AAD92" w14:textId="77777777" w:rsidR="008E7375" w:rsidRDefault="008E7375" w:rsidP="00400577">
      <w:r>
        <w:separator/>
      </w:r>
    </w:p>
  </w:endnote>
  <w:endnote w:type="continuationSeparator" w:id="0">
    <w:p w14:paraId="1ABA2FB1" w14:textId="77777777" w:rsidR="008E7375" w:rsidRDefault="008E7375" w:rsidP="0040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96D42" w14:textId="77777777" w:rsidR="008E7375" w:rsidRDefault="008E7375" w:rsidP="00400577">
      <w:r>
        <w:separator/>
      </w:r>
    </w:p>
  </w:footnote>
  <w:footnote w:type="continuationSeparator" w:id="0">
    <w:p w14:paraId="73AD0FA3" w14:textId="77777777" w:rsidR="008E7375" w:rsidRDefault="008E7375" w:rsidP="00400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6"/>
  </w:num>
  <w:num w:numId="9">
    <w:abstractNumId w:val="36"/>
  </w:num>
  <w:num w:numId="10">
    <w:abstractNumId w:val="34"/>
  </w:num>
  <w:num w:numId="11">
    <w:abstractNumId w:val="13"/>
  </w:num>
  <w:num w:numId="12">
    <w:abstractNumId w:val="20"/>
  </w:num>
  <w:num w:numId="13">
    <w:abstractNumId w:val="8"/>
  </w:num>
  <w:num w:numId="14">
    <w:abstractNumId w:val="26"/>
  </w:num>
  <w:num w:numId="15">
    <w:abstractNumId w:val="3"/>
  </w:num>
  <w:num w:numId="16">
    <w:abstractNumId w:val="29"/>
  </w:num>
  <w:num w:numId="17">
    <w:abstractNumId w:val="27"/>
  </w:num>
  <w:num w:numId="18">
    <w:abstractNumId w:val="17"/>
  </w:num>
  <w:num w:numId="19">
    <w:abstractNumId w:val="24"/>
  </w:num>
  <w:num w:numId="20">
    <w:abstractNumId w:val="6"/>
  </w:num>
  <w:num w:numId="21">
    <w:abstractNumId w:val="23"/>
  </w:num>
  <w:num w:numId="22">
    <w:abstractNumId w:val="19"/>
  </w:num>
  <w:num w:numId="23">
    <w:abstractNumId w:val="32"/>
  </w:num>
  <w:num w:numId="24">
    <w:abstractNumId w:val="10"/>
  </w:num>
  <w:num w:numId="25">
    <w:abstractNumId w:val="28"/>
  </w:num>
  <w:num w:numId="26">
    <w:abstractNumId w:val="0"/>
  </w:num>
  <w:num w:numId="27">
    <w:abstractNumId w:val="15"/>
  </w:num>
  <w:num w:numId="28">
    <w:abstractNumId w:val="21"/>
  </w:num>
  <w:num w:numId="29">
    <w:abstractNumId w:val="38"/>
  </w:num>
  <w:num w:numId="30">
    <w:abstractNumId w:val="1"/>
  </w:num>
  <w:num w:numId="31">
    <w:abstractNumId w:val="9"/>
  </w:num>
  <w:num w:numId="32">
    <w:abstractNumId w:val="30"/>
  </w:num>
  <w:num w:numId="33">
    <w:abstractNumId w:val="5"/>
  </w:num>
  <w:num w:numId="34">
    <w:abstractNumId w:val="25"/>
  </w:num>
  <w:num w:numId="35">
    <w:abstractNumId w:val="14"/>
  </w:num>
  <w:num w:numId="36">
    <w:abstractNumId w:val="7"/>
  </w:num>
  <w:num w:numId="37">
    <w:abstractNumId w:val="37"/>
  </w:num>
  <w:num w:numId="38">
    <w:abstractNumId w:val="4"/>
  </w:num>
  <w:num w:numId="39">
    <w:abstractNumId w:val="18"/>
  </w:num>
  <w:num w:numId="40">
    <w:abstractNumId w:val="2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0577"/>
    <w:rsid w:val="00401B9E"/>
    <w:rsid w:val="00403423"/>
    <w:rsid w:val="00404563"/>
    <w:rsid w:val="004113F3"/>
    <w:rsid w:val="004124D6"/>
    <w:rsid w:val="0043754E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63D9E"/>
    <w:rsid w:val="005C66F2"/>
    <w:rsid w:val="005E5F56"/>
    <w:rsid w:val="005F59B2"/>
    <w:rsid w:val="00636A67"/>
    <w:rsid w:val="006561B5"/>
    <w:rsid w:val="00671CB1"/>
    <w:rsid w:val="00677FED"/>
    <w:rsid w:val="00684A9A"/>
    <w:rsid w:val="006A46D3"/>
    <w:rsid w:val="006B524E"/>
    <w:rsid w:val="006D41B8"/>
    <w:rsid w:val="00767167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65E11"/>
    <w:rsid w:val="008672BA"/>
    <w:rsid w:val="00872581"/>
    <w:rsid w:val="00882AE0"/>
    <w:rsid w:val="008906F4"/>
    <w:rsid w:val="00893BCC"/>
    <w:rsid w:val="00897D33"/>
    <w:rsid w:val="008E7375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50B6A"/>
    <w:rsid w:val="00A72F65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CFA"/>
    <w:rsid w:val="00BB6F66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C5325"/>
    <w:rsid w:val="00EF36EE"/>
    <w:rsid w:val="00F04C8C"/>
    <w:rsid w:val="00F368B5"/>
    <w:rsid w:val="00F41EC5"/>
    <w:rsid w:val="00F61598"/>
    <w:rsid w:val="00F74441"/>
    <w:rsid w:val="00F86586"/>
    <w:rsid w:val="00F9728C"/>
    <w:rsid w:val="00FB079A"/>
    <w:rsid w:val="00FC2544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8C520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  <w:style w:type="paragraph" w:styleId="Header">
    <w:name w:val="header"/>
    <w:basedOn w:val="Normal"/>
    <w:link w:val="HeaderChar"/>
    <w:uiPriority w:val="99"/>
    <w:unhideWhenUsed/>
    <w:rsid w:val="00400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57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00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577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424A1E"/>
    <w:rsid w:val="004C0BA5"/>
    <w:rsid w:val="00C3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2D094-9C8A-4CAC-AE94-38BFD6A1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</Template>
  <TotalTime>10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Wellington Silva</cp:lastModifiedBy>
  <cp:revision>7</cp:revision>
  <cp:lastPrinted>2013-04-18T23:55:00Z</cp:lastPrinted>
  <dcterms:created xsi:type="dcterms:W3CDTF">2017-12-07T21:58:00Z</dcterms:created>
  <dcterms:modified xsi:type="dcterms:W3CDTF">2019-02-27T21:02:00Z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