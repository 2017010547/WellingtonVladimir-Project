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B1E8A" w14:textId="77777777" w:rsidR="002D7711" w:rsidRPr="0052544E" w:rsidRDefault="002D7711" w:rsidP="00AF7059">
      <w:pPr>
        <w:ind w:left="-900" w:firstLine="900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4998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35"/>
        <w:gridCol w:w="1791"/>
        <w:gridCol w:w="2228"/>
        <w:gridCol w:w="1537"/>
        <w:gridCol w:w="1101"/>
        <w:gridCol w:w="1349"/>
        <w:gridCol w:w="3200"/>
        <w:gridCol w:w="1679"/>
        <w:gridCol w:w="2767"/>
      </w:tblGrid>
      <w:tr w:rsidR="00E02615" w:rsidRPr="00563D9E" w14:paraId="63EF9E2F" w14:textId="77777777" w:rsidTr="00D4292C">
        <w:trPr>
          <w:gridBefore w:val="1"/>
          <w:wBefore w:w="11" w:type="pct"/>
        </w:trPr>
        <w:tc>
          <w:tcPr>
            <w:tcW w:w="571" w:type="pct"/>
            <w:tcBorders>
              <w:right w:val="nil"/>
            </w:tcBorders>
            <w:shd w:val="clear" w:color="auto" w:fill="F2F2F2" w:themeFill="background1" w:themeFillShade="F2"/>
          </w:tcPr>
          <w:p w14:paraId="2D2F8AD2" w14:textId="77777777" w:rsidR="006A46D3" w:rsidRPr="00563D9E" w:rsidRDefault="006A46D3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DATE:</w:t>
            </w:r>
          </w:p>
        </w:tc>
        <w:tc>
          <w:tcPr>
            <w:tcW w:w="710" w:type="pct"/>
            <w:tcBorders>
              <w:left w:val="nil"/>
            </w:tcBorders>
          </w:tcPr>
          <w:p w14:paraId="13ED6957" w14:textId="7F949A0B" w:rsidR="006A46D3" w:rsidRPr="00563D9E" w:rsidRDefault="007042EC" w:rsidP="00FC2544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sdt>
              <w:sdtPr>
                <w:rPr>
                  <w:rFonts w:asciiTheme="majorHAnsi" w:eastAsia="Arial Unicode MS" w:hAnsiTheme="majorHAnsi" w:cs="Arial Unicode MS"/>
                  <w:sz w:val="22"/>
                  <w:szCs w:val="22"/>
                </w:rPr>
                <w:id w:val="1796711373"/>
                <w:placeholder>
                  <w:docPart w:val="DefaultPlaceholder_1082065160"/>
                </w:placeholder>
                <w:date w:fullDate="2019-03-07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="00FC78BB">
                  <w:rPr>
                    <w:rFonts w:asciiTheme="majorHAnsi" w:eastAsia="Arial Unicode MS" w:hAnsiTheme="majorHAnsi" w:cs="Arial Unicode MS"/>
                    <w:sz w:val="22"/>
                    <w:szCs w:val="22"/>
                    <w:lang w:val="en-NZ"/>
                  </w:rPr>
                  <w:t>7/03/2019</w:t>
                </w:r>
              </w:sdtContent>
            </w:sdt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separate"/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490" w:type="pct"/>
            <w:tcBorders>
              <w:right w:val="nil"/>
            </w:tcBorders>
            <w:shd w:val="clear" w:color="auto" w:fill="F2F2F2" w:themeFill="background1" w:themeFillShade="F2"/>
          </w:tcPr>
          <w:p w14:paraId="15EEFA49" w14:textId="77777777" w:rsidR="006A46D3" w:rsidRPr="00D4292C" w:rsidRDefault="00D4292C" w:rsidP="0052544E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 w:rsidRPr="00D4292C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TUTOR</w:t>
            </w:r>
          </w:p>
        </w:tc>
        <w:tc>
          <w:tcPr>
            <w:tcW w:w="351" w:type="pct"/>
            <w:tcBorders>
              <w:left w:val="nil"/>
            </w:tcBorders>
          </w:tcPr>
          <w:p w14:paraId="0C048788" w14:textId="162DDB22" w:rsidR="006A46D3" w:rsidRPr="00BC278E" w:rsidRDefault="00BC278E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  <w:lang w:val="en-US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Vladimir Stepanov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  <w:lang w:val="en-US"/>
              </w:rPr>
              <w:t>&amp; Wellington Silva</w:t>
            </w:r>
          </w:p>
        </w:tc>
        <w:tc>
          <w:tcPr>
            <w:tcW w:w="430" w:type="pct"/>
            <w:tcBorders>
              <w:right w:val="nil"/>
            </w:tcBorders>
            <w:shd w:val="clear" w:color="auto" w:fill="F2F2F2" w:themeFill="background1" w:themeFillShade="F2"/>
          </w:tcPr>
          <w:p w14:paraId="24D02B0C" w14:textId="77777777" w:rsidR="006A46D3" w:rsidRPr="00563D9E" w:rsidRDefault="00E02615" w:rsidP="00E02615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LENGTH: </w:t>
            </w:r>
          </w:p>
        </w:tc>
        <w:tc>
          <w:tcPr>
            <w:tcW w:w="1020" w:type="pct"/>
            <w:tcBorders>
              <w:left w:val="nil"/>
            </w:tcBorders>
          </w:tcPr>
          <w:p w14:paraId="61103F81" w14:textId="36C37BAF" w:rsidR="006A46D3" w:rsidRPr="00563D9E" w:rsidRDefault="00FC78BB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3</w:t>
            </w:r>
            <w:r w:rsidR="00CE408D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Hours</w:t>
            </w:r>
          </w:p>
        </w:tc>
        <w:tc>
          <w:tcPr>
            <w:tcW w:w="535" w:type="pct"/>
            <w:tcBorders>
              <w:right w:val="nil"/>
            </w:tcBorders>
            <w:shd w:val="clear" w:color="auto" w:fill="F2F2F2" w:themeFill="background1" w:themeFillShade="F2"/>
          </w:tcPr>
          <w:p w14:paraId="47611107" w14:textId="77777777" w:rsidR="006A46D3" w:rsidRPr="00563D9E" w:rsidRDefault="00E02615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N0:</w:t>
            </w:r>
          </w:p>
        </w:tc>
        <w:tc>
          <w:tcPr>
            <w:tcW w:w="882" w:type="pct"/>
            <w:tcBorders>
              <w:left w:val="nil"/>
            </w:tcBorders>
          </w:tcPr>
          <w:p w14:paraId="71D71939" w14:textId="6432E538" w:rsidR="006A46D3" w:rsidRPr="00AE6CB9" w:rsidRDefault="00E02615" w:rsidP="00D7597D">
            <w:pPr>
              <w:spacing w:after="60"/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</w:pP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</w:t>
            </w:r>
            <w:r w:rsidR="00FC78BB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2</w:t>
            </w:r>
            <w:r w:rsidR="00CE408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of </w:t>
            </w:r>
            <w:r w:rsidR="00D7597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2</w:t>
            </w: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                         </w:t>
            </w:r>
          </w:p>
        </w:tc>
      </w:tr>
      <w:tr w:rsidR="002D7711" w:rsidRPr="0052544E" w14:paraId="298B9C55" w14:textId="77777777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14:paraId="7A94624A" w14:textId="77777777" w:rsidR="003B5DC6" w:rsidRPr="004113F3" w:rsidRDefault="00D7597D" w:rsidP="00FC2544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TRAINING GOAL</w:t>
            </w:r>
          </w:p>
        </w:tc>
      </w:tr>
      <w:tr w:rsidR="003B5DC6" w:rsidRPr="0052544E" w14:paraId="57F51298" w14:textId="77777777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14:paraId="6BF92EA3" w14:textId="6D034950" w:rsidR="00E070BC" w:rsidRDefault="00FC78BB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Working with Easy!Appointments backend section.</w:t>
            </w:r>
          </w:p>
          <w:p w14:paraId="517F012D" w14:textId="77777777" w:rsidR="00D7597D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  <w:p w14:paraId="105CECCC" w14:textId="77777777" w:rsidR="00D7597D" w:rsidRPr="00E070BC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7711" w:rsidRPr="0052544E" w14:paraId="2CB86ED4" w14:textId="77777777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14:paraId="6FD72BCE" w14:textId="77E140B9" w:rsidR="002D7711" w:rsidRPr="00563D9E" w:rsidRDefault="00A97207" w:rsidP="00A97207">
            <w:pP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LEARNING OUTCOMES: </w:t>
            </w:r>
            <w:r w:rsidR="002D7711"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 </w:t>
            </w:r>
          </w:p>
        </w:tc>
      </w:tr>
      <w:tr w:rsidR="003B5DC6" w:rsidRPr="0052544E" w14:paraId="353FA6D9" w14:textId="77777777" w:rsidTr="00BB6F66">
        <w:trPr>
          <w:gridBefore w:val="1"/>
          <w:wBefore w:w="11" w:type="pct"/>
          <w:trHeight w:val="1374"/>
        </w:trPr>
        <w:tc>
          <w:tcPr>
            <w:tcW w:w="4989" w:type="pct"/>
            <w:gridSpan w:val="8"/>
            <w:tcBorders>
              <w:top w:val="nil"/>
              <w:bottom w:val="single" w:sz="4" w:space="0" w:color="000000" w:themeColor="text1"/>
            </w:tcBorders>
          </w:tcPr>
          <w:p w14:paraId="3A80918F" w14:textId="77777777" w:rsidR="008672BA" w:rsidRDefault="008672BA" w:rsidP="008672B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395AFB9" w14:textId="5D15FF65" w:rsidR="00671CB1" w:rsidRPr="00BC278E" w:rsidRDefault="00FC78BB" w:rsidP="00FC2544">
            <w:pPr>
              <w:pStyle w:val="BodyText"/>
              <w:numPr>
                <w:ilvl w:val="0"/>
                <w:numId w:val="24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Logging in in the backend section with their users they created in the first lesson.</w:t>
            </w:r>
          </w:p>
          <w:p w14:paraId="433BA18F" w14:textId="294E18C9" w:rsidR="00BC278E" w:rsidRPr="00BC278E" w:rsidRDefault="00FC78BB" w:rsidP="00FC2544">
            <w:pPr>
              <w:pStyle w:val="BodyText"/>
              <w:numPr>
                <w:ilvl w:val="0"/>
                <w:numId w:val="24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Create a service.</w:t>
            </w:r>
          </w:p>
          <w:p w14:paraId="3B993687" w14:textId="4C10E433" w:rsidR="00BC278E" w:rsidRPr="00BC278E" w:rsidRDefault="00FC78BB" w:rsidP="00FC2544">
            <w:pPr>
              <w:pStyle w:val="BodyText"/>
              <w:numPr>
                <w:ilvl w:val="0"/>
                <w:numId w:val="24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Create a category.</w:t>
            </w:r>
          </w:p>
          <w:p w14:paraId="1B37DC5F" w14:textId="77777777" w:rsidR="00BC278E" w:rsidRPr="00FC78BB" w:rsidRDefault="00FC78BB" w:rsidP="00FC2544">
            <w:pPr>
              <w:pStyle w:val="BodyText"/>
              <w:numPr>
                <w:ilvl w:val="0"/>
                <w:numId w:val="24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Add a provider.</w:t>
            </w:r>
          </w:p>
          <w:p w14:paraId="672222F4" w14:textId="77777777" w:rsidR="00FC78BB" w:rsidRPr="00FC78BB" w:rsidRDefault="00FC78BB" w:rsidP="00FC2544">
            <w:pPr>
              <w:pStyle w:val="BodyText"/>
              <w:numPr>
                <w:ilvl w:val="0"/>
                <w:numId w:val="24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Using calendar.</w:t>
            </w:r>
          </w:p>
          <w:p w14:paraId="1412EDF6" w14:textId="4A2DDC76" w:rsidR="00FC78BB" w:rsidRPr="003A7327" w:rsidRDefault="00FC78BB" w:rsidP="00FC2544">
            <w:pPr>
              <w:pStyle w:val="BodyText"/>
              <w:numPr>
                <w:ilvl w:val="0"/>
                <w:numId w:val="24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Manually adding new bookings.</w:t>
            </w:r>
          </w:p>
        </w:tc>
      </w:tr>
      <w:tr w:rsidR="00316E61" w:rsidRPr="0052544E" w14:paraId="5788BFD0" w14:textId="77777777" w:rsidTr="00BB6F66">
        <w:trPr>
          <w:trHeight w:val="15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09A50" w14:textId="0AB25E88" w:rsidR="00AE6CB9" w:rsidRPr="0033634B" w:rsidRDefault="00AE6CB9" w:rsidP="00021C95">
            <w:pPr>
              <w:shd w:val="clear" w:color="auto" w:fill="F2F2F2" w:themeFill="background1" w:themeFillShade="F2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</w:p>
          <w:p w14:paraId="5A5CD3D7" w14:textId="77777777" w:rsidR="0033634B" w:rsidRDefault="0033634B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14:paraId="3637C4B6" w14:textId="77777777" w:rsidR="00D7597D" w:rsidRPr="00893BCC" w:rsidRDefault="00D7597D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55"/>
              <w:gridCol w:w="8092"/>
            </w:tblGrid>
            <w:tr w:rsidR="00893BCC" w14:paraId="44D5B97B" w14:textId="77777777" w:rsidTr="00893BCC">
              <w:tc>
                <w:tcPr>
                  <w:tcW w:w="7555" w:type="dxa"/>
                </w:tcPr>
                <w:p w14:paraId="14823949" w14:textId="77777777" w:rsidR="00893BCC" w:rsidRP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271FBF34" w14:textId="5C6F7814" w:rsidR="00E070BC" w:rsidRDefault="00E070BC" w:rsidP="00893BC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14:paraId="599FA8DC" w14:textId="77777777" w:rsidR="00893BCC" w:rsidRDefault="00AA6436" w:rsidP="00FC2544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Introduction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</w:t>
                  </w:r>
                  <w:r w:rsidR="00D36FC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the 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schedule for today.</w:t>
                  </w:r>
                </w:p>
                <w:p w14:paraId="5D4EDE7A" w14:textId="77777777" w:rsidR="00BC278E" w:rsidRDefault="00BC278E" w:rsidP="00FC2544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14:paraId="7FC37B92" w14:textId="1B9220CF" w:rsidR="00BC278E" w:rsidRDefault="00BC278E" w:rsidP="00FC2544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Demonstrate </w:t>
                  </w:r>
                  <w:r w:rsidR="00FC78B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how to work with backend section.</w:t>
                  </w:r>
                </w:p>
                <w:p w14:paraId="07F6ED5C" w14:textId="41D7BC79" w:rsidR="00BC278E" w:rsidRDefault="00BC278E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8092" w:type="dxa"/>
                </w:tcPr>
                <w:p w14:paraId="26FC9021" w14:textId="1F3F80CA" w:rsidR="00893BCC" w:rsidRDefault="00BC278E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 xml:space="preserve">WHAT USER </w:t>
                  </w:r>
                  <w:r w:rsidR="00893BCC"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WILL DO:</w:t>
                  </w:r>
                </w:p>
                <w:p w14:paraId="4232142F" w14:textId="77777777" w:rsidR="008672BA" w:rsidRDefault="008672BA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163D32E2" w14:textId="4078721B" w:rsidR="008672BA" w:rsidRPr="008672BA" w:rsidRDefault="0041231E" w:rsidP="00FC2544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  <w:r>
                    <w:t xml:space="preserve">They will watch </w:t>
                  </w:r>
                  <w:r w:rsidR="00FC78BB">
                    <w:t>our demonstration</w:t>
                  </w:r>
                  <w:r>
                    <w:t xml:space="preserve"> </w:t>
                  </w:r>
                  <w:r w:rsidR="00FC78BB">
                    <w:t xml:space="preserve">and </w:t>
                  </w:r>
                  <w:r>
                    <w:t>replicate this process on their own devices.</w:t>
                  </w:r>
                </w:p>
              </w:tc>
            </w:tr>
          </w:tbl>
          <w:p w14:paraId="5639720F" w14:textId="77777777" w:rsidR="00BB6F66" w:rsidRDefault="00BB6F66" w:rsidP="0052544E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  <w:p w14:paraId="74D98323" w14:textId="77777777" w:rsidR="00DF41D8" w:rsidRPr="00186B9F" w:rsidRDefault="00DF41D8" w:rsidP="0052544E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BB6F66" w:rsidRPr="0052544E" w14:paraId="0A90E4F6" w14:textId="77777777" w:rsidTr="00E070BC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FFFFFF" w:themeFill="background1"/>
          </w:tcPr>
          <w:p w14:paraId="34337032" w14:textId="1A466790" w:rsidR="00BB6F66" w:rsidRPr="00893BCC" w:rsidRDefault="00BB6F66" w:rsidP="00CF5680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br w:type="page"/>
            </w:r>
            <w:r w:rsidR="0041231E">
              <w:rPr>
                <w:rFonts w:asciiTheme="majorHAnsi" w:eastAsia="Arial Unicode MS" w:hAnsiTheme="majorHAnsi" w:cs="Arial Unicode MS"/>
                <w:sz w:val="22"/>
                <w:szCs w:val="22"/>
              </w:rPr>
              <w:t>LESSON</w:t>
            </w:r>
          </w:p>
          <w:tbl>
            <w:tblPr>
              <w:tblStyle w:val="TableGrid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4E41A9" w14:paraId="3D947D39" w14:textId="77777777" w:rsidTr="00FC78BB">
              <w:tc>
                <w:tcPr>
                  <w:tcW w:w="3505" w:type="dxa"/>
                </w:tcPr>
                <w:p w14:paraId="3463FBA4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7AB9955F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3CA452B3" w14:textId="4EE4F5BF" w:rsidR="00E070BC" w:rsidRPr="00E070BC" w:rsidRDefault="00FC78BB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>Explain how to log in in the backend section.</w:t>
                  </w:r>
                </w:p>
                <w:p w14:paraId="07057A2B" w14:textId="77777777" w:rsidR="004E41A9" w:rsidRDefault="004E41A9" w:rsidP="00225FBB">
                  <w:pPr>
                    <w:pStyle w:val="BodyText"/>
                    <w:ind w:left="360"/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14:paraId="782C6EA0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5B9CFA5E" w14:textId="77777777"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303DC6EF" w14:textId="40B48AB6" w:rsidR="00E070BC" w:rsidRDefault="0041231E" w:rsidP="00E070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Demonstrate log-in process and answer audience’s questions.</w:t>
                  </w:r>
                </w:p>
                <w:p w14:paraId="4D05900C" w14:textId="77777777" w:rsidR="00322BA6" w:rsidRDefault="00322BA6" w:rsidP="00E070BC">
                  <w:pPr>
                    <w:pStyle w:val="ListParagraph"/>
                    <w:ind w:left="360"/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14:paraId="6973F24D" w14:textId="77777777" w:rsidR="00802C4B" w:rsidRPr="00E070BC" w:rsidRDefault="00802C4B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</w:tc>
              <w:tc>
                <w:tcPr>
                  <w:tcW w:w="7462" w:type="dxa"/>
                </w:tcPr>
                <w:p w14:paraId="20235AED" w14:textId="1F5AA75B" w:rsidR="004E41A9" w:rsidRDefault="0041231E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USERS WILL DO:</w:t>
                  </w:r>
                </w:p>
                <w:p w14:paraId="0763FF9B" w14:textId="77777777" w:rsidR="004E41A9" w:rsidRPr="0041231E" w:rsidRDefault="004E41A9" w:rsidP="00CF5680">
                  <w:pPr>
                    <w:rPr>
                      <w:rFonts w:asciiTheme="majorHAnsi" w:eastAsia="Arial Unicode MS" w:hAnsiTheme="majorHAnsi" w:cs="Arial Unicode MS"/>
                      <w:sz w:val="14"/>
                      <w:szCs w:val="16"/>
                      <w:u w:val="single"/>
                    </w:rPr>
                  </w:pPr>
                </w:p>
                <w:p w14:paraId="2251980E" w14:textId="1A07F5A4" w:rsidR="00225FBB" w:rsidRPr="0041231E" w:rsidRDefault="00A82047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0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0"/>
                      <w:szCs w:val="22"/>
                    </w:rPr>
                    <w:t>Follow tutor’s instructions.</w:t>
                  </w:r>
                </w:p>
                <w:p w14:paraId="2F431426" w14:textId="02C8868E" w:rsidR="00225FBB" w:rsidRDefault="00A82047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Ask questions.</w:t>
                  </w:r>
                </w:p>
                <w:p w14:paraId="3B68BF16" w14:textId="2EC403EB" w:rsidR="00225FBB" w:rsidRPr="00403423" w:rsidRDefault="00A82047" w:rsidP="00403423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t>Access Easy!Appointments page.</w:t>
                  </w:r>
                </w:p>
                <w:p w14:paraId="52B74ADB" w14:textId="02911099" w:rsidR="00225FBB" w:rsidRPr="00FC78BB" w:rsidRDefault="00FC78BB" w:rsidP="00FC78BB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Log in the backend section.</w:t>
                  </w:r>
                </w:p>
                <w:p w14:paraId="5CBF9A6F" w14:textId="77777777" w:rsidR="00E070BC" w:rsidRPr="00225FBB" w:rsidRDefault="00E070BC" w:rsidP="00225FBB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</w:p>
              </w:tc>
            </w:tr>
            <w:tr w:rsidR="00FC78BB" w14:paraId="1D5E3E28" w14:textId="77777777" w:rsidTr="00FC78BB">
              <w:tc>
                <w:tcPr>
                  <w:tcW w:w="3505" w:type="dxa"/>
                </w:tcPr>
                <w:p w14:paraId="09D43E2E" w14:textId="77777777" w:rsidR="00FC78BB" w:rsidRDefault="00FC78BB" w:rsidP="00FC78BB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lastRenderedPageBreak/>
                    <w:t>SPECIFIC LEARNING OUTCOME:</w:t>
                  </w:r>
                </w:p>
                <w:p w14:paraId="2E622A40" w14:textId="77777777" w:rsidR="00FC78BB" w:rsidRDefault="00FC78BB" w:rsidP="00FC78BB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06FBB44B" w14:textId="275180B8" w:rsidR="00FC78BB" w:rsidRPr="00E070BC" w:rsidRDefault="00FC78BB" w:rsidP="00FC78BB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 xml:space="preserve">Explain how to </w:t>
                  </w:r>
                  <w:r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>create a service</w:t>
                  </w:r>
                  <w:r w:rsidR="002D3DFA"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>.</w:t>
                  </w:r>
                </w:p>
                <w:p w14:paraId="0494D8F0" w14:textId="554C5E17" w:rsidR="00FC78BB" w:rsidRPr="00893BCC" w:rsidRDefault="00FC78BB" w:rsidP="00FC78BB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80" w:type="dxa"/>
                </w:tcPr>
                <w:p w14:paraId="014048F6" w14:textId="77777777" w:rsidR="00FC78BB" w:rsidRDefault="00FC78BB" w:rsidP="00FC78BB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1A3BC330" w14:textId="77777777" w:rsidR="00FC78BB" w:rsidRDefault="00FC78BB" w:rsidP="00FC78BB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194D46E2" w14:textId="1AC609E1" w:rsidR="00FC78BB" w:rsidRPr="002D3DFA" w:rsidRDefault="00FC78BB" w:rsidP="00A07D24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2D3DFA">
                    <w:rPr>
                      <w:rFonts w:asciiTheme="minorHAnsi" w:hAnsiTheme="minorHAnsi"/>
                      <w:sz w:val="22"/>
                      <w:szCs w:val="22"/>
                    </w:rPr>
                    <w:t xml:space="preserve">Demonstrate </w:t>
                  </w:r>
                  <w:r w:rsidRPr="002D3DFA">
                    <w:rPr>
                      <w:rFonts w:asciiTheme="minorHAnsi" w:hAnsiTheme="minorHAnsi"/>
                      <w:sz w:val="22"/>
                      <w:szCs w:val="22"/>
                    </w:rPr>
                    <w:t xml:space="preserve">how </w:t>
                  </w:r>
                  <w:r w:rsidR="002D3DFA" w:rsidRPr="002D3DFA">
                    <w:rPr>
                      <w:rFonts w:asciiTheme="minorHAnsi" w:hAnsiTheme="minorHAnsi"/>
                      <w:sz w:val="22"/>
                      <w:szCs w:val="22"/>
                    </w:rPr>
                    <w:t>to create a service</w:t>
                  </w:r>
                  <w:r w:rsidR="002D3DFA">
                    <w:rPr>
                      <w:rFonts w:asciiTheme="minorHAnsi" w:hAnsiTheme="minorHAnsi"/>
                      <w:sz w:val="22"/>
                      <w:szCs w:val="22"/>
                    </w:rPr>
                    <w:t>.</w:t>
                  </w:r>
                </w:p>
                <w:p w14:paraId="5D5331DF" w14:textId="1826A945" w:rsidR="00FC78BB" w:rsidRPr="002D3DFA" w:rsidRDefault="002D3DFA" w:rsidP="002D3DFA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>
                    <w:rPr>
                      <w:noProof/>
                    </w:rPr>
                    <w:t>Answer questions.</w:t>
                  </w:r>
                </w:p>
              </w:tc>
              <w:tc>
                <w:tcPr>
                  <w:tcW w:w="7462" w:type="dxa"/>
                </w:tcPr>
                <w:p w14:paraId="44A50FF4" w14:textId="77777777" w:rsidR="00FC78BB" w:rsidRDefault="00FC78BB" w:rsidP="00FC78BB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USERS WILL DO:</w:t>
                  </w:r>
                </w:p>
                <w:p w14:paraId="328965FB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4"/>
                      <w:szCs w:val="16"/>
                      <w:u w:val="single"/>
                    </w:rPr>
                  </w:pPr>
                </w:p>
                <w:p w14:paraId="42095572" w14:textId="2FF9F91C" w:rsidR="00FC78BB" w:rsidRPr="002D3DFA" w:rsidRDefault="002D3DFA" w:rsidP="002D3DFA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Follow tutor’s instructions.</w:t>
                  </w:r>
                </w:p>
                <w:p w14:paraId="7B1FDA4A" w14:textId="77777777" w:rsidR="00FC78BB" w:rsidRDefault="00FC78BB" w:rsidP="002D3DFA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Ask questions.</w:t>
                  </w:r>
                </w:p>
                <w:p w14:paraId="5CE97A42" w14:textId="3A75B48F" w:rsidR="00FC78BB" w:rsidRPr="00FC78BB" w:rsidRDefault="002D3DFA" w:rsidP="002D3DFA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Create a service.</w:t>
                  </w:r>
                </w:p>
                <w:p w14:paraId="5BAD2B2D" w14:textId="77777777" w:rsidR="00FC78BB" w:rsidRPr="00893BCC" w:rsidRDefault="00FC78BB" w:rsidP="00FC78BB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2D3DFA" w14:paraId="13DD1BA3" w14:textId="77777777" w:rsidTr="00FC78BB">
              <w:tc>
                <w:tcPr>
                  <w:tcW w:w="3505" w:type="dxa"/>
                </w:tcPr>
                <w:p w14:paraId="2005D919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1B666023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4182E034" w14:textId="4A8C3612" w:rsidR="002D3DFA" w:rsidRPr="00E070BC" w:rsidRDefault="002D3DFA" w:rsidP="002D3DFA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 xml:space="preserve">Explain how to create a </w:t>
                  </w:r>
                  <w:r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>category</w:t>
                  </w:r>
                  <w:r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>.</w:t>
                  </w:r>
                </w:p>
                <w:p w14:paraId="1897C1E5" w14:textId="77777777" w:rsidR="002D3DFA" w:rsidRPr="00893BCC" w:rsidRDefault="002D3DFA" w:rsidP="002D3DF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80" w:type="dxa"/>
                </w:tcPr>
                <w:p w14:paraId="54DFFB4A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2FB81BE7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45133479" w14:textId="6646CB1D" w:rsidR="002D3DFA" w:rsidRPr="002D3DFA" w:rsidRDefault="002D3DFA" w:rsidP="002D3DFA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2D3DFA">
                    <w:rPr>
                      <w:rFonts w:asciiTheme="minorHAnsi" w:hAnsiTheme="minorHAnsi"/>
                      <w:sz w:val="22"/>
                      <w:szCs w:val="22"/>
                    </w:rPr>
                    <w:t xml:space="preserve">Demonstrate how to create a 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>category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>.</w:t>
                  </w:r>
                </w:p>
                <w:p w14:paraId="10F63B5F" w14:textId="5D9BE0AE" w:rsidR="002D3DFA" w:rsidRPr="002D3DFA" w:rsidRDefault="002D3DFA" w:rsidP="002D3DFA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>
                    <w:rPr>
                      <w:noProof/>
                    </w:rPr>
                    <w:t>Answer questions.</w:t>
                  </w:r>
                </w:p>
              </w:tc>
              <w:tc>
                <w:tcPr>
                  <w:tcW w:w="7462" w:type="dxa"/>
                </w:tcPr>
                <w:p w14:paraId="0CD0F1B5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USERS WILL DO:</w:t>
                  </w:r>
                </w:p>
                <w:p w14:paraId="46D567DF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4"/>
                      <w:szCs w:val="16"/>
                      <w:u w:val="single"/>
                    </w:rPr>
                  </w:pPr>
                </w:p>
                <w:p w14:paraId="03FEBBEB" w14:textId="36EBE18D" w:rsidR="002D3DFA" w:rsidRPr="002D3DFA" w:rsidRDefault="002D3DFA" w:rsidP="002D3DFA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Follow tutor’s instructions.</w:t>
                  </w:r>
                </w:p>
                <w:p w14:paraId="508F296F" w14:textId="0A07223B" w:rsidR="002D3DFA" w:rsidRPr="002D3DFA" w:rsidRDefault="002D3DFA" w:rsidP="002D3DFA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Ask questions.</w:t>
                  </w:r>
                </w:p>
                <w:p w14:paraId="1F356B81" w14:textId="2E3B90C9" w:rsidR="002D3DFA" w:rsidRPr="00FC78BB" w:rsidRDefault="002D3DFA" w:rsidP="002D3DFA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Create a </w:t>
                  </w: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category</w:t>
                  </w: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.</w:t>
                  </w:r>
                </w:p>
                <w:p w14:paraId="5150626F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2D3DFA" w:rsidRPr="00893BCC" w14:paraId="344F0520" w14:textId="77777777" w:rsidTr="00F83CB8">
              <w:tc>
                <w:tcPr>
                  <w:tcW w:w="3505" w:type="dxa"/>
                </w:tcPr>
                <w:p w14:paraId="477FAC30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07FD834F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23A32752" w14:textId="2CBA415E" w:rsidR="002D3DFA" w:rsidRPr="00E070BC" w:rsidRDefault="002D3DFA" w:rsidP="002D3DFA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 xml:space="preserve">Explain how to create a </w:t>
                  </w:r>
                  <w:r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>provider</w:t>
                  </w:r>
                  <w:r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>.</w:t>
                  </w:r>
                </w:p>
                <w:p w14:paraId="4528426A" w14:textId="77777777" w:rsidR="002D3DFA" w:rsidRPr="00893BCC" w:rsidRDefault="002D3DFA" w:rsidP="002D3DF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80" w:type="dxa"/>
                </w:tcPr>
                <w:p w14:paraId="3488BD3E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7CD0BA1A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6E807BB1" w14:textId="631D7F01" w:rsidR="002D3DFA" w:rsidRPr="002D3DFA" w:rsidRDefault="002D3DFA" w:rsidP="002D3DFA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2D3DFA">
                    <w:rPr>
                      <w:rFonts w:asciiTheme="minorHAnsi" w:hAnsiTheme="minorHAnsi"/>
                      <w:sz w:val="22"/>
                      <w:szCs w:val="22"/>
                    </w:rPr>
                    <w:t xml:space="preserve">Demonstrate how to create a 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>provider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>.</w:t>
                  </w:r>
                </w:p>
                <w:p w14:paraId="52162611" w14:textId="6901DF0D" w:rsidR="002D3DFA" w:rsidRPr="002D3DFA" w:rsidRDefault="002D3DFA" w:rsidP="002D3DFA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>
                    <w:rPr>
                      <w:noProof/>
                    </w:rPr>
                    <w:t>Answer questions.</w:t>
                  </w:r>
                </w:p>
              </w:tc>
              <w:tc>
                <w:tcPr>
                  <w:tcW w:w="7462" w:type="dxa"/>
                </w:tcPr>
                <w:p w14:paraId="36BF4241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USERS WILL DO:</w:t>
                  </w:r>
                </w:p>
                <w:p w14:paraId="625D768D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4"/>
                      <w:szCs w:val="16"/>
                      <w:u w:val="single"/>
                    </w:rPr>
                  </w:pPr>
                </w:p>
                <w:p w14:paraId="3699EF3E" w14:textId="6031DBA7" w:rsidR="002D3DFA" w:rsidRPr="002D3DFA" w:rsidRDefault="002D3DFA" w:rsidP="002D3DFA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Follow tutor’s instructions.</w:t>
                  </w:r>
                </w:p>
                <w:p w14:paraId="4A7BE634" w14:textId="77777777" w:rsidR="002D3DFA" w:rsidRDefault="002D3DFA" w:rsidP="002D3DFA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Ask questions.</w:t>
                  </w:r>
                </w:p>
                <w:p w14:paraId="112FB4EF" w14:textId="4EB8E12A" w:rsidR="002D3DFA" w:rsidRPr="00FC78BB" w:rsidRDefault="002D3DFA" w:rsidP="002D3DFA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Create a </w:t>
                  </w: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provider</w:t>
                  </w: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.</w:t>
                  </w:r>
                </w:p>
                <w:p w14:paraId="6E3CF9FB" w14:textId="77777777" w:rsidR="002D3DFA" w:rsidRPr="00893BCC" w:rsidRDefault="002D3DFA" w:rsidP="002D3DF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14:paraId="43835215" w14:textId="77777777"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14:paraId="26876A67" w14:textId="77777777" w:rsidR="002D3DFA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>
              <w:rPr>
                <w:rFonts w:asciiTheme="majorHAnsi" w:eastAsia="Arial Unicode MS" w:hAnsiTheme="majorHAnsi" w:cs="Arial Unicode MS"/>
                <w:sz w:val="18"/>
                <w:szCs w:val="18"/>
              </w:rPr>
              <w:t xml:space="preserve"> </w:t>
            </w:r>
          </w:p>
          <w:tbl>
            <w:tblPr>
              <w:tblStyle w:val="TableGrid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2D3DFA" w:rsidRPr="00893BCC" w14:paraId="5C4BD55F" w14:textId="77777777" w:rsidTr="00F83CB8">
              <w:tc>
                <w:tcPr>
                  <w:tcW w:w="3505" w:type="dxa"/>
                </w:tcPr>
                <w:p w14:paraId="3409B2D5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731E5ECE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6F280556" w14:textId="408E2732" w:rsidR="002D3DFA" w:rsidRPr="00E070BC" w:rsidRDefault="002D3DFA" w:rsidP="002D3DFA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 xml:space="preserve">Explain how to </w:t>
                  </w:r>
                  <w:r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>use a calendar</w:t>
                  </w:r>
                  <w:r>
                    <w:rPr>
                      <w:rFonts w:asciiTheme="minorHAnsi" w:hAnsiTheme="minorHAnsi"/>
                      <w:sz w:val="22"/>
                      <w:szCs w:val="22"/>
                      <w:lang w:val="en-CA"/>
                    </w:rPr>
                    <w:t>.</w:t>
                  </w:r>
                </w:p>
                <w:p w14:paraId="6D61A1DC" w14:textId="77777777" w:rsidR="002D3DFA" w:rsidRPr="00893BCC" w:rsidRDefault="002D3DFA" w:rsidP="002D3DF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80" w:type="dxa"/>
                </w:tcPr>
                <w:p w14:paraId="558B6B3C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609DAF71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1C60694E" w14:textId="5B6CDD35" w:rsidR="002D3DFA" w:rsidRPr="002D3DFA" w:rsidRDefault="002D3DFA" w:rsidP="002D3DFA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2D3DFA">
                    <w:rPr>
                      <w:rFonts w:asciiTheme="minorHAnsi" w:hAnsiTheme="minorHAnsi"/>
                      <w:sz w:val="22"/>
                      <w:szCs w:val="22"/>
                    </w:rPr>
                    <w:t xml:space="preserve">Demonstrate how to 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>use a calendar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>.</w:t>
                  </w:r>
                </w:p>
                <w:p w14:paraId="39B4945A" w14:textId="49A881D2" w:rsidR="002D3DFA" w:rsidRPr="002D3DFA" w:rsidRDefault="002D3DFA" w:rsidP="002D3DFA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>
                    <w:rPr>
                      <w:noProof/>
                    </w:rPr>
                    <w:t>Answer questions.</w:t>
                  </w:r>
                </w:p>
              </w:tc>
              <w:tc>
                <w:tcPr>
                  <w:tcW w:w="7462" w:type="dxa"/>
                </w:tcPr>
                <w:p w14:paraId="5FAC1151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USERS WILL DO:</w:t>
                  </w:r>
                  <w:bookmarkStart w:id="0" w:name="_GoBack"/>
                  <w:bookmarkEnd w:id="0"/>
                </w:p>
                <w:p w14:paraId="67213B59" w14:textId="77777777" w:rsidR="002D3DFA" w:rsidRDefault="002D3DFA" w:rsidP="002D3DFA">
                  <w:pPr>
                    <w:rPr>
                      <w:rFonts w:asciiTheme="majorHAnsi" w:eastAsia="Arial Unicode MS" w:hAnsiTheme="majorHAnsi" w:cs="Arial Unicode MS"/>
                      <w:sz w:val="14"/>
                      <w:szCs w:val="16"/>
                      <w:u w:val="single"/>
                    </w:rPr>
                  </w:pPr>
                </w:p>
                <w:p w14:paraId="00EEA6E5" w14:textId="2BA4564C" w:rsidR="002D3DFA" w:rsidRPr="002D3DFA" w:rsidRDefault="002D3DFA" w:rsidP="007A33BD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Follow tutor’s instructions.</w:t>
                  </w:r>
                </w:p>
                <w:p w14:paraId="5E853F56" w14:textId="7D0C1BA2" w:rsidR="002D3DFA" w:rsidRDefault="002D3DFA" w:rsidP="007A33BD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Ask questions.</w:t>
                  </w:r>
                </w:p>
                <w:p w14:paraId="5C2907CF" w14:textId="6FBE3821" w:rsidR="002D3DFA" w:rsidRPr="00FC78BB" w:rsidRDefault="002D3DFA" w:rsidP="007A33BD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Work with calendar</w:t>
                  </w: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.</w:t>
                  </w:r>
                </w:p>
                <w:p w14:paraId="2D1D68D7" w14:textId="77777777" w:rsidR="002D3DFA" w:rsidRPr="00893BCC" w:rsidRDefault="002D3DFA" w:rsidP="002D3DFA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14:paraId="6F8EF282" w14:textId="3B1B6F3E"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5254CF" w:rsidRPr="00893BCC" w14:paraId="527D2102" w14:textId="77777777" w:rsidTr="00CF5680">
              <w:tc>
                <w:tcPr>
                  <w:tcW w:w="3505" w:type="dxa"/>
                </w:tcPr>
                <w:p w14:paraId="59FA6713" w14:textId="77777777" w:rsidR="005254CF" w:rsidRPr="00893BCC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14:paraId="76513BDC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25725FB5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2FCE751A" w14:textId="77777777" w:rsidR="005254CF" w:rsidRPr="005C66F2" w:rsidRDefault="00E070BC" w:rsidP="00CF5680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</w:t>
                  </w:r>
                  <w:r w:rsidR="00D54B9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N/A Wrap session</w:t>
                  </w:r>
                </w:p>
                <w:p w14:paraId="1E6F31D3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2AD73B27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14:paraId="1E05164B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14:paraId="44350DE4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14:paraId="4262CB14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6315A3A4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14:paraId="5033C190" w14:textId="717EB6F8" w:rsidR="005254CF" w:rsidRPr="00D54B9B" w:rsidRDefault="00D54B9B" w:rsidP="00E070BC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D54B9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Review objectives and </w:t>
                  </w:r>
                  <w:r w:rsidR="00A82047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explain the next lesson</w:t>
                  </w:r>
                </w:p>
                <w:p w14:paraId="6C959C3C" w14:textId="31A11D52" w:rsidR="005254CF" w:rsidRPr="002D3DFA" w:rsidRDefault="002D3DFA" w:rsidP="002D3DFA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>
                    <w:rPr>
                      <w:noProof/>
                    </w:rPr>
                    <w:t>Answer questions.</w:t>
                  </w:r>
                </w:p>
              </w:tc>
              <w:tc>
                <w:tcPr>
                  <w:tcW w:w="7462" w:type="dxa"/>
                </w:tcPr>
                <w:p w14:paraId="42978B5B" w14:textId="223606EB" w:rsidR="005254CF" w:rsidRDefault="00A82047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USERS</w:t>
                  </w:r>
                  <w:r w:rsidR="005254CF"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 xml:space="preserve"> WILL DO</w:t>
                  </w:r>
                  <w:r w:rsidR="005254CF"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:</w:t>
                  </w:r>
                </w:p>
                <w:p w14:paraId="4AC9E8B7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14:paraId="3EF19956" w14:textId="77777777"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14:paraId="55943E73" w14:textId="177F6181" w:rsidR="00D54B9B" w:rsidRDefault="00A82047" w:rsidP="007A33BD">
                  <w:pPr>
                    <w:pStyle w:val="Bulletlevel1"/>
                    <w:numPr>
                      <w:ilvl w:val="0"/>
                      <w:numId w:val="46"/>
                    </w:numPr>
                  </w:pPr>
                  <w:r>
                    <w:t>Users will take notes and ask questions</w:t>
                  </w:r>
                </w:p>
                <w:p w14:paraId="332CA32F" w14:textId="77777777" w:rsidR="005254CF" w:rsidRPr="005C66F2" w:rsidRDefault="005254CF" w:rsidP="00D54B9B">
                  <w:pPr>
                    <w:pStyle w:val="ListParagraph"/>
                    <w:ind w:left="383"/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</w:tc>
            </w:tr>
          </w:tbl>
          <w:p w14:paraId="256828E3" w14:textId="77777777"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14:paraId="27F55A2B" w14:textId="77777777" w:rsidR="00BB6F66" w:rsidRPr="00186B9F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316E61" w:rsidRPr="0052544E" w14:paraId="39E46A47" w14:textId="77777777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73AC73D3" w14:textId="1186FF43" w:rsidR="00316E61" w:rsidRPr="00794BF4" w:rsidRDefault="00794BF4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lastRenderedPageBreak/>
              <w:t>RESOURCES:</w:t>
            </w:r>
          </w:p>
        </w:tc>
      </w:tr>
      <w:tr w:rsidR="00316E61" w:rsidRPr="0052544E" w14:paraId="4C122829" w14:textId="77777777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14:paraId="0ACDECC1" w14:textId="691A5870" w:rsidR="00E070BC" w:rsidRPr="00E070BC" w:rsidRDefault="00A82047" w:rsidP="00E070BC">
            <w:p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Webpages</w:t>
            </w:r>
          </w:p>
          <w:p w14:paraId="19005C1E" w14:textId="415ED775" w:rsidR="00A9113C" w:rsidRPr="00E070BC" w:rsidRDefault="00A82047" w:rsidP="00E070BC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Easy!Appointments system</w:t>
            </w:r>
            <w:r w:rsidR="007C5F3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14E85226" w14:textId="762936D0" w:rsidR="00E070BC" w:rsidRPr="007C5F3C" w:rsidRDefault="007C5F3C" w:rsidP="007C5F3C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Documentation of end users help.</w:t>
            </w:r>
          </w:p>
          <w:p w14:paraId="2FA445AF" w14:textId="77777777" w:rsidR="00E070BC" w:rsidRPr="003B3CB1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</w:tc>
      </w:tr>
    </w:tbl>
    <w:p w14:paraId="6F9B81B6" w14:textId="333C6FBB" w:rsidR="002D7711" w:rsidRDefault="002D7711" w:rsidP="00E070BC">
      <w:pPr>
        <w:rPr>
          <w:rFonts w:ascii="Calibri" w:hAnsi="Calibri"/>
          <w:b/>
          <w:sz w:val="22"/>
          <w:szCs w:val="22"/>
        </w:rPr>
      </w:pPr>
    </w:p>
    <w:p w14:paraId="30973AF1" w14:textId="34BCF982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50BCAE6B" w14:textId="717C0F91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3F6E1F91" w14:textId="7EBDDB1C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548BAE6B" w14:textId="0DAF126B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5EC1895B" w14:textId="41BF450B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61C8A0CB" w14:textId="68CD77DE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2D7C5D9C" w14:textId="171FFAF9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40EBD901" w14:textId="32F0DE32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5D88EE0B" w14:textId="6920F994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31139DF3" w14:textId="589F3E6E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702AE2EA" w14:textId="38502CDC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76D5C584" w14:textId="020751BE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6DD79201" w14:textId="0209221C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336E4C63" w14:textId="29753EFF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11FE7CA1" w14:textId="6AFFE49B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75F21062" w14:textId="626B6607" w:rsidR="00A82047" w:rsidRDefault="00A82047" w:rsidP="00E070BC">
      <w:pPr>
        <w:rPr>
          <w:rFonts w:ascii="Calibri" w:hAnsi="Calibri"/>
          <w:b/>
          <w:sz w:val="22"/>
          <w:szCs w:val="22"/>
        </w:rPr>
      </w:pPr>
    </w:p>
    <w:p w14:paraId="3CA44EC3" w14:textId="066E7126" w:rsidR="00A82047" w:rsidRPr="0052544E" w:rsidRDefault="00A82047" w:rsidP="00E070BC">
      <w:pPr>
        <w:rPr>
          <w:rFonts w:ascii="Calibri" w:hAnsi="Calibri"/>
          <w:b/>
          <w:sz w:val="22"/>
          <w:szCs w:val="22"/>
        </w:rPr>
      </w:pPr>
    </w:p>
    <w:sectPr w:rsidR="00A82047" w:rsidRPr="0052544E" w:rsidSect="00802C4B">
      <w:pgSz w:w="16838" w:h="11906" w:orient="landscape"/>
      <w:pgMar w:top="900" w:right="709" w:bottom="709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AAD92" w14:textId="77777777" w:rsidR="008E7375" w:rsidRDefault="008E7375" w:rsidP="00400577">
      <w:r>
        <w:separator/>
      </w:r>
    </w:p>
  </w:endnote>
  <w:endnote w:type="continuationSeparator" w:id="0">
    <w:p w14:paraId="1ABA2FB1" w14:textId="77777777" w:rsidR="008E7375" w:rsidRDefault="008E7375" w:rsidP="00400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96D42" w14:textId="77777777" w:rsidR="008E7375" w:rsidRDefault="008E7375" w:rsidP="00400577">
      <w:r>
        <w:separator/>
      </w:r>
    </w:p>
  </w:footnote>
  <w:footnote w:type="continuationSeparator" w:id="0">
    <w:p w14:paraId="73AD0FA3" w14:textId="77777777" w:rsidR="008E7375" w:rsidRDefault="008E7375" w:rsidP="00400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C9C"/>
    <w:multiLevelType w:val="hybridMultilevel"/>
    <w:tmpl w:val="1F123B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C32FA"/>
    <w:multiLevelType w:val="hybridMultilevel"/>
    <w:tmpl w:val="B7AAAD84"/>
    <w:lvl w:ilvl="0" w:tplc="50427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0C5E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CEFB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6D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C4B0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E63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BECEC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0C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C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8E4EF7"/>
    <w:multiLevelType w:val="hybridMultilevel"/>
    <w:tmpl w:val="5EB2711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C1780"/>
    <w:multiLevelType w:val="hybridMultilevel"/>
    <w:tmpl w:val="BD0CFC4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C7A60"/>
    <w:multiLevelType w:val="hybridMultilevel"/>
    <w:tmpl w:val="4784F0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82635"/>
    <w:multiLevelType w:val="hybridMultilevel"/>
    <w:tmpl w:val="98466440"/>
    <w:lvl w:ilvl="0" w:tplc="6B9A5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1B2B26"/>
    <w:multiLevelType w:val="hybridMultilevel"/>
    <w:tmpl w:val="2174AF9E"/>
    <w:lvl w:ilvl="0" w:tplc="E7A083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E7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E0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CD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0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8AF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E4F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E00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6C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D6800"/>
    <w:multiLevelType w:val="hybridMultilevel"/>
    <w:tmpl w:val="0D4EDAC2"/>
    <w:lvl w:ilvl="0" w:tplc="FB9C37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C8DF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A8714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20C3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6E894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D443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D081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B0518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A4A8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1D270B0F"/>
    <w:multiLevelType w:val="hybridMultilevel"/>
    <w:tmpl w:val="252092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31773"/>
    <w:multiLevelType w:val="hybridMultilevel"/>
    <w:tmpl w:val="A5123E2C"/>
    <w:lvl w:ilvl="0" w:tplc="9E4EB2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9243E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0C9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56B2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3CF4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4890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7C60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72B8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80A0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7B7571E"/>
    <w:multiLevelType w:val="hybridMultilevel"/>
    <w:tmpl w:val="C48CC02E"/>
    <w:lvl w:ilvl="0" w:tplc="4A4253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96E60"/>
    <w:multiLevelType w:val="hybridMultilevel"/>
    <w:tmpl w:val="36A8298C"/>
    <w:lvl w:ilvl="0" w:tplc="5FE8C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F066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A6781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C445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EE71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52736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C41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0AA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B25A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9E50115"/>
    <w:multiLevelType w:val="hybridMultilevel"/>
    <w:tmpl w:val="1898F17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9F1D68"/>
    <w:multiLevelType w:val="hybridMultilevel"/>
    <w:tmpl w:val="B56EECA8"/>
    <w:lvl w:ilvl="0" w:tplc="1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1E1DCC"/>
    <w:multiLevelType w:val="multilevel"/>
    <w:tmpl w:val="A4CCB69E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pStyle w:val="1NumberedList"/>
      <w:lvlText w:val=""/>
      <w:lvlJc w:val="left"/>
      <w:pPr>
        <w:ind w:left="794" w:hanging="397"/>
      </w:pPr>
      <w:rPr>
        <w:rFonts w:ascii="Wingdings" w:hAnsi="Wingdings" w:hint="default"/>
      </w:rPr>
    </w:lvl>
    <w:lvl w:ilvl="2">
      <w:start w:val="1"/>
      <w:numFmt w:val="bullet"/>
      <w:lvlText w:val="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5" w15:restartNumberingAfterBreak="0">
    <w:nsid w:val="2E1924DE"/>
    <w:multiLevelType w:val="hybridMultilevel"/>
    <w:tmpl w:val="DFD806AC"/>
    <w:lvl w:ilvl="0" w:tplc="36687A6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37B71"/>
    <w:multiLevelType w:val="hybridMultilevel"/>
    <w:tmpl w:val="D18805BA"/>
    <w:lvl w:ilvl="0" w:tplc="0BF8771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4CF6B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C4DA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1CE1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8C23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8432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3696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48EC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BE8C5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32C150CB"/>
    <w:multiLevelType w:val="hybridMultilevel"/>
    <w:tmpl w:val="89FC33AA"/>
    <w:lvl w:ilvl="0" w:tplc="78D2A9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C2878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842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B89A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6010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1458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BCE7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C4C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52D35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927483D"/>
    <w:multiLevelType w:val="hybridMultilevel"/>
    <w:tmpl w:val="D224538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235D7"/>
    <w:multiLevelType w:val="hybridMultilevel"/>
    <w:tmpl w:val="101A383E"/>
    <w:lvl w:ilvl="0" w:tplc="EF6248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E0B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02C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47D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05B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225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E49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888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8AB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52622E24"/>
    <w:multiLevelType w:val="hybridMultilevel"/>
    <w:tmpl w:val="3184E1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305FCD"/>
    <w:multiLevelType w:val="hybridMultilevel"/>
    <w:tmpl w:val="0B12002C"/>
    <w:lvl w:ilvl="0" w:tplc="01E85CE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4A654C"/>
    <w:multiLevelType w:val="hybridMultilevel"/>
    <w:tmpl w:val="46185DB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E4A71"/>
    <w:multiLevelType w:val="hybridMultilevel"/>
    <w:tmpl w:val="5E3C82B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267FA"/>
    <w:multiLevelType w:val="hybridMultilevel"/>
    <w:tmpl w:val="826037F2"/>
    <w:lvl w:ilvl="0" w:tplc="8AD485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44C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C0D26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46A6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A045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2A77D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E23BA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A8A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A435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5BF51B86"/>
    <w:multiLevelType w:val="hybridMultilevel"/>
    <w:tmpl w:val="DC2E7A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90266B"/>
    <w:multiLevelType w:val="hybridMultilevel"/>
    <w:tmpl w:val="0E46F24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8F6069"/>
    <w:multiLevelType w:val="hybridMultilevel"/>
    <w:tmpl w:val="CB3A14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E434AA"/>
    <w:multiLevelType w:val="hybridMultilevel"/>
    <w:tmpl w:val="2BF483E4"/>
    <w:lvl w:ilvl="0" w:tplc="48AE92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6689C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94235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145E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FE9D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E40F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B824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AC14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5279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693D04CB"/>
    <w:multiLevelType w:val="hybridMultilevel"/>
    <w:tmpl w:val="23C45992"/>
    <w:lvl w:ilvl="0" w:tplc="476C8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62596"/>
    <w:multiLevelType w:val="hybridMultilevel"/>
    <w:tmpl w:val="29DC3168"/>
    <w:lvl w:ilvl="0" w:tplc="1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6D6F84"/>
    <w:multiLevelType w:val="hybridMultilevel"/>
    <w:tmpl w:val="C28044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C91794"/>
    <w:multiLevelType w:val="singleLevel"/>
    <w:tmpl w:val="D2F233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" w15:restartNumberingAfterBreak="0">
    <w:nsid w:val="712574E8"/>
    <w:multiLevelType w:val="hybridMultilevel"/>
    <w:tmpl w:val="731C619A"/>
    <w:lvl w:ilvl="0" w:tplc="A8CC1C4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14C3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6EA7F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1006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8829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0A21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EA1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EC33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6A13F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72B37AA3"/>
    <w:multiLevelType w:val="hybridMultilevel"/>
    <w:tmpl w:val="38847D7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C351AE"/>
    <w:multiLevelType w:val="hybridMultilevel"/>
    <w:tmpl w:val="397EFCA6"/>
    <w:lvl w:ilvl="0" w:tplc="ACC2138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5F17EB5"/>
    <w:multiLevelType w:val="hybridMultilevel"/>
    <w:tmpl w:val="FAB21012"/>
    <w:lvl w:ilvl="0" w:tplc="A7E0C2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433EDC"/>
    <w:multiLevelType w:val="hybridMultilevel"/>
    <w:tmpl w:val="5F8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85862"/>
    <w:multiLevelType w:val="hybridMultilevel"/>
    <w:tmpl w:val="D55236C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644F4"/>
    <w:multiLevelType w:val="hybridMultilevel"/>
    <w:tmpl w:val="672A2D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B75C5F"/>
    <w:multiLevelType w:val="hybridMultilevel"/>
    <w:tmpl w:val="E90E602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C3860"/>
    <w:multiLevelType w:val="hybridMultilevel"/>
    <w:tmpl w:val="17686C88"/>
    <w:lvl w:ilvl="0" w:tplc="0E785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08F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6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89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0A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81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82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52A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E5979"/>
    <w:multiLevelType w:val="hybridMultilevel"/>
    <w:tmpl w:val="95CC29F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8"/>
  </w:num>
  <w:num w:numId="3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13"/>
  </w:num>
  <w:num w:numId="8">
    <w:abstractNumId w:val="18"/>
  </w:num>
  <w:num w:numId="9">
    <w:abstractNumId w:val="41"/>
  </w:num>
  <w:num w:numId="10">
    <w:abstractNumId w:val="39"/>
  </w:num>
  <w:num w:numId="11">
    <w:abstractNumId w:val="15"/>
  </w:num>
  <w:num w:numId="12">
    <w:abstractNumId w:val="22"/>
  </w:num>
  <w:num w:numId="13">
    <w:abstractNumId w:val="10"/>
  </w:num>
  <w:num w:numId="14">
    <w:abstractNumId w:val="30"/>
  </w:num>
  <w:num w:numId="15">
    <w:abstractNumId w:val="4"/>
  </w:num>
  <w:num w:numId="16">
    <w:abstractNumId w:val="33"/>
  </w:num>
  <w:num w:numId="17">
    <w:abstractNumId w:val="31"/>
  </w:num>
  <w:num w:numId="18">
    <w:abstractNumId w:val="19"/>
  </w:num>
  <w:num w:numId="19">
    <w:abstractNumId w:val="28"/>
  </w:num>
  <w:num w:numId="20">
    <w:abstractNumId w:val="8"/>
  </w:num>
  <w:num w:numId="21">
    <w:abstractNumId w:val="27"/>
  </w:num>
  <w:num w:numId="22">
    <w:abstractNumId w:val="21"/>
  </w:num>
  <w:num w:numId="23">
    <w:abstractNumId w:val="37"/>
  </w:num>
  <w:num w:numId="24">
    <w:abstractNumId w:val="12"/>
  </w:num>
  <w:num w:numId="25">
    <w:abstractNumId w:val="32"/>
  </w:num>
  <w:num w:numId="26">
    <w:abstractNumId w:val="0"/>
  </w:num>
  <w:num w:numId="27">
    <w:abstractNumId w:val="17"/>
  </w:num>
  <w:num w:numId="28">
    <w:abstractNumId w:val="25"/>
  </w:num>
  <w:num w:numId="29">
    <w:abstractNumId w:val="43"/>
  </w:num>
  <w:num w:numId="30">
    <w:abstractNumId w:val="1"/>
  </w:num>
  <w:num w:numId="31">
    <w:abstractNumId w:val="11"/>
  </w:num>
  <w:num w:numId="32">
    <w:abstractNumId w:val="34"/>
  </w:num>
  <w:num w:numId="33">
    <w:abstractNumId w:val="7"/>
  </w:num>
  <w:num w:numId="34">
    <w:abstractNumId w:val="29"/>
  </w:num>
  <w:num w:numId="35">
    <w:abstractNumId w:val="16"/>
  </w:num>
  <w:num w:numId="36">
    <w:abstractNumId w:val="9"/>
  </w:num>
  <w:num w:numId="37">
    <w:abstractNumId w:val="42"/>
  </w:num>
  <w:num w:numId="38">
    <w:abstractNumId w:val="6"/>
  </w:num>
  <w:num w:numId="39">
    <w:abstractNumId w:val="20"/>
  </w:num>
  <w:num w:numId="40">
    <w:abstractNumId w:val="26"/>
  </w:num>
  <w:num w:numId="41">
    <w:abstractNumId w:val="35"/>
  </w:num>
  <w:num w:numId="42">
    <w:abstractNumId w:val="23"/>
  </w:num>
  <w:num w:numId="43">
    <w:abstractNumId w:val="5"/>
  </w:num>
  <w:num w:numId="44">
    <w:abstractNumId w:val="36"/>
  </w:num>
  <w:num w:numId="45">
    <w:abstractNumId w:val="24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81"/>
    <w:rsid w:val="000114A5"/>
    <w:rsid w:val="0001652B"/>
    <w:rsid w:val="00021C95"/>
    <w:rsid w:val="00027DD1"/>
    <w:rsid w:val="00037DC3"/>
    <w:rsid w:val="00040B62"/>
    <w:rsid w:val="000619E7"/>
    <w:rsid w:val="00074284"/>
    <w:rsid w:val="00091EDE"/>
    <w:rsid w:val="00095FB5"/>
    <w:rsid w:val="000A5AEC"/>
    <w:rsid w:val="000E7FCE"/>
    <w:rsid w:val="000F1AE3"/>
    <w:rsid w:val="00111577"/>
    <w:rsid w:val="00113256"/>
    <w:rsid w:val="0011489B"/>
    <w:rsid w:val="00120ADC"/>
    <w:rsid w:val="00141825"/>
    <w:rsid w:val="0015593C"/>
    <w:rsid w:val="00165027"/>
    <w:rsid w:val="001768AE"/>
    <w:rsid w:val="00186B9F"/>
    <w:rsid w:val="001936A0"/>
    <w:rsid w:val="00197BD6"/>
    <w:rsid w:val="001C4101"/>
    <w:rsid w:val="001E1EDD"/>
    <w:rsid w:val="001E21DD"/>
    <w:rsid w:val="001E2720"/>
    <w:rsid w:val="001F68CB"/>
    <w:rsid w:val="00213E5C"/>
    <w:rsid w:val="0021771D"/>
    <w:rsid w:val="00222268"/>
    <w:rsid w:val="00225FBB"/>
    <w:rsid w:val="00267DD6"/>
    <w:rsid w:val="00271774"/>
    <w:rsid w:val="0029486A"/>
    <w:rsid w:val="002C0F49"/>
    <w:rsid w:val="002C5E08"/>
    <w:rsid w:val="002D3DFA"/>
    <w:rsid w:val="002D7711"/>
    <w:rsid w:val="002D7872"/>
    <w:rsid w:val="002E02D7"/>
    <w:rsid w:val="00314A58"/>
    <w:rsid w:val="00316E61"/>
    <w:rsid w:val="00322BA6"/>
    <w:rsid w:val="00325462"/>
    <w:rsid w:val="0033634B"/>
    <w:rsid w:val="003537C2"/>
    <w:rsid w:val="0035380B"/>
    <w:rsid w:val="003624F6"/>
    <w:rsid w:val="00373BBD"/>
    <w:rsid w:val="003A1649"/>
    <w:rsid w:val="003A23B0"/>
    <w:rsid w:val="003A2D49"/>
    <w:rsid w:val="003A7327"/>
    <w:rsid w:val="003B3CB1"/>
    <w:rsid w:val="003B5DC6"/>
    <w:rsid w:val="003E0A2C"/>
    <w:rsid w:val="003E6B26"/>
    <w:rsid w:val="00400577"/>
    <w:rsid w:val="00401B9E"/>
    <w:rsid w:val="00403423"/>
    <w:rsid w:val="00404563"/>
    <w:rsid w:val="004113F3"/>
    <w:rsid w:val="0041231E"/>
    <w:rsid w:val="004124D6"/>
    <w:rsid w:val="0043754E"/>
    <w:rsid w:val="004753B7"/>
    <w:rsid w:val="00485555"/>
    <w:rsid w:val="004C1AFB"/>
    <w:rsid w:val="004D38BF"/>
    <w:rsid w:val="004E2FF5"/>
    <w:rsid w:val="004E41A9"/>
    <w:rsid w:val="004E4E98"/>
    <w:rsid w:val="004F0E8E"/>
    <w:rsid w:val="005135DE"/>
    <w:rsid w:val="005233E7"/>
    <w:rsid w:val="0052544E"/>
    <w:rsid w:val="005254CF"/>
    <w:rsid w:val="00525F76"/>
    <w:rsid w:val="00527665"/>
    <w:rsid w:val="00563D9E"/>
    <w:rsid w:val="005C66F2"/>
    <w:rsid w:val="005E5F56"/>
    <w:rsid w:val="005F59B2"/>
    <w:rsid w:val="00636A67"/>
    <w:rsid w:val="006561B5"/>
    <w:rsid w:val="00671CB1"/>
    <w:rsid w:val="00677FED"/>
    <w:rsid w:val="00684A9A"/>
    <w:rsid w:val="006A46D3"/>
    <w:rsid w:val="006B524E"/>
    <w:rsid w:val="006D41B8"/>
    <w:rsid w:val="00767167"/>
    <w:rsid w:val="0077569D"/>
    <w:rsid w:val="00794BF4"/>
    <w:rsid w:val="007A33BD"/>
    <w:rsid w:val="007C4706"/>
    <w:rsid w:val="007C53AE"/>
    <w:rsid w:val="007C56FD"/>
    <w:rsid w:val="007C5F3C"/>
    <w:rsid w:val="007D3BEE"/>
    <w:rsid w:val="007E117C"/>
    <w:rsid w:val="007E248C"/>
    <w:rsid w:val="007E679A"/>
    <w:rsid w:val="0080084A"/>
    <w:rsid w:val="00802C4B"/>
    <w:rsid w:val="008067F2"/>
    <w:rsid w:val="00830D31"/>
    <w:rsid w:val="00844926"/>
    <w:rsid w:val="00865E11"/>
    <w:rsid w:val="008672BA"/>
    <w:rsid w:val="00872581"/>
    <w:rsid w:val="00882AE0"/>
    <w:rsid w:val="008906F4"/>
    <w:rsid w:val="00893BCC"/>
    <w:rsid w:val="00897D33"/>
    <w:rsid w:val="008E7375"/>
    <w:rsid w:val="008F4C10"/>
    <w:rsid w:val="008F7F5A"/>
    <w:rsid w:val="00940873"/>
    <w:rsid w:val="00950266"/>
    <w:rsid w:val="00953459"/>
    <w:rsid w:val="0095351F"/>
    <w:rsid w:val="009616FC"/>
    <w:rsid w:val="0096636B"/>
    <w:rsid w:val="009A6DD4"/>
    <w:rsid w:val="009C0B51"/>
    <w:rsid w:val="009E7669"/>
    <w:rsid w:val="00A07211"/>
    <w:rsid w:val="00A1330D"/>
    <w:rsid w:val="00A216C6"/>
    <w:rsid w:val="00A24572"/>
    <w:rsid w:val="00A50B6A"/>
    <w:rsid w:val="00A72F65"/>
    <w:rsid w:val="00A82047"/>
    <w:rsid w:val="00A9113C"/>
    <w:rsid w:val="00A97207"/>
    <w:rsid w:val="00AA6436"/>
    <w:rsid w:val="00AC747B"/>
    <w:rsid w:val="00AD6846"/>
    <w:rsid w:val="00AE6CB9"/>
    <w:rsid w:val="00AF2C54"/>
    <w:rsid w:val="00AF5691"/>
    <w:rsid w:val="00AF7059"/>
    <w:rsid w:val="00B016C9"/>
    <w:rsid w:val="00B122C5"/>
    <w:rsid w:val="00B35B43"/>
    <w:rsid w:val="00B531A3"/>
    <w:rsid w:val="00B83CFA"/>
    <w:rsid w:val="00BB6F66"/>
    <w:rsid w:val="00BC278E"/>
    <w:rsid w:val="00BE3453"/>
    <w:rsid w:val="00BE39F4"/>
    <w:rsid w:val="00C025CA"/>
    <w:rsid w:val="00C05CED"/>
    <w:rsid w:val="00C06D77"/>
    <w:rsid w:val="00C327B0"/>
    <w:rsid w:val="00C4132E"/>
    <w:rsid w:val="00C63592"/>
    <w:rsid w:val="00C75E93"/>
    <w:rsid w:val="00C764B8"/>
    <w:rsid w:val="00C85250"/>
    <w:rsid w:val="00C9647E"/>
    <w:rsid w:val="00CC280C"/>
    <w:rsid w:val="00CC6DCC"/>
    <w:rsid w:val="00CE29A8"/>
    <w:rsid w:val="00CE408D"/>
    <w:rsid w:val="00CF2F7F"/>
    <w:rsid w:val="00CF4D9E"/>
    <w:rsid w:val="00CF5680"/>
    <w:rsid w:val="00D007F5"/>
    <w:rsid w:val="00D20F14"/>
    <w:rsid w:val="00D36FCB"/>
    <w:rsid w:val="00D4292C"/>
    <w:rsid w:val="00D44AEB"/>
    <w:rsid w:val="00D54B9B"/>
    <w:rsid w:val="00D562CF"/>
    <w:rsid w:val="00D73AE6"/>
    <w:rsid w:val="00D7597D"/>
    <w:rsid w:val="00D848AE"/>
    <w:rsid w:val="00DA6756"/>
    <w:rsid w:val="00DB23C9"/>
    <w:rsid w:val="00DB4905"/>
    <w:rsid w:val="00DD17BA"/>
    <w:rsid w:val="00DD726F"/>
    <w:rsid w:val="00DF41D8"/>
    <w:rsid w:val="00E02615"/>
    <w:rsid w:val="00E070BC"/>
    <w:rsid w:val="00E17224"/>
    <w:rsid w:val="00E20832"/>
    <w:rsid w:val="00E30BEF"/>
    <w:rsid w:val="00E3252D"/>
    <w:rsid w:val="00E53B66"/>
    <w:rsid w:val="00E63E12"/>
    <w:rsid w:val="00E6780D"/>
    <w:rsid w:val="00E84618"/>
    <w:rsid w:val="00EC5325"/>
    <w:rsid w:val="00EF36EE"/>
    <w:rsid w:val="00F04C8C"/>
    <w:rsid w:val="00F368B5"/>
    <w:rsid w:val="00F41EC5"/>
    <w:rsid w:val="00F61598"/>
    <w:rsid w:val="00F74441"/>
    <w:rsid w:val="00F86586"/>
    <w:rsid w:val="00F9728C"/>
    <w:rsid w:val="00FB079A"/>
    <w:rsid w:val="00FC2544"/>
    <w:rsid w:val="00FC6233"/>
    <w:rsid w:val="00FC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C8C520"/>
  <w15:docId w15:val="{172F4AF0-66FD-4F03-B242-13B173A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7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EE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1NumberedList">
    <w:name w:val="1Numbered List"/>
    <w:basedOn w:val="Normal"/>
    <w:qFormat/>
    <w:rsid w:val="00316E61"/>
    <w:pPr>
      <w:numPr>
        <w:ilvl w:val="1"/>
        <w:numId w:val="1"/>
      </w:numPr>
      <w:spacing w:before="120"/>
    </w:pPr>
    <w:rPr>
      <w:rFonts w:ascii="Arial" w:eastAsia="Calibri" w:hAnsi="Arial"/>
      <w:sz w:val="22"/>
      <w:szCs w:val="22"/>
      <w:lang w:val="en-NZ" w:eastAsia="en-US"/>
    </w:rPr>
  </w:style>
  <w:style w:type="paragraph" w:styleId="ListParagraph">
    <w:name w:val="List Paragraph"/>
    <w:basedOn w:val="Normal"/>
    <w:uiPriority w:val="34"/>
    <w:qFormat/>
    <w:rsid w:val="00316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4618"/>
    <w:rPr>
      <w:color w:val="808080"/>
    </w:rPr>
  </w:style>
  <w:style w:type="paragraph" w:customStyle="1" w:styleId="BodyText">
    <w:name w:val="BodyText"/>
    <w:basedOn w:val="Normal"/>
    <w:rsid w:val="003A7327"/>
    <w:pPr>
      <w:spacing w:after="120"/>
      <w:ind w:left="1008"/>
    </w:pPr>
    <w:rPr>
      <w:rFonts w:ascii="New Baskerville" w:hAnsi="New Baskerville"/>
      <w:sz w:val="18"/>
      <w:szCs w:val="20"/>
      <w:lang w:val="en-US" w:eastAsia="en-US"/>
    </w:rPr>
  </w:style>
  <w:style w:type="paragraph" w:customStyle="1" w:styleId="Bulletlevel1">
    <w:name w:val="Bullet level 1"/>
    <w:basedOn w:val="Normal"/>
    <w:qFormat/>
    <w:rsid w:val="00E070BC"/>
    <w:pPr>
      <w:numPr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ulletlevel2">
    <w:name w:val="Bullet level 2"/>
    <w:basedOn w:val="Normal"/>
    <w:qFormat/>
    <w:rsid w:val="00E070BC"/>
    <w:pPr>
      <w:numPr>
        <w:ilvl w:val="1"/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numbering" w:customStyle="1" w:styleId="BulletList">
    <w:name w:val="Bullet_List"/>
    <w:basedOn w:val="NoList"/>
    <w:uiPriority w:val="99"/>
    <w:rsid w:val="00E070BC"/>
    <w:pPr>
      <w:numPr>
        <w:numId w:val="39"/>
      </w:numPr>
    </w:pPr>
  </w:style>
  <w:style w:type="paragraph" w:styleId="Header">
    <w:name w:val="header"/>
    <w:basedOn w:val="Normal"/>
    <w:link w:val="HeaderChar"/>
    <w:uiPriority w:val="99"/>
    <w:unhideWhenUsed/>
    <w:rsid w:val="004005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57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4005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577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11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8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8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5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3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8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3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93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25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2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2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7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3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3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2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345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182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38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178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782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15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593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886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457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03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87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09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70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wena.taylor\Local%20Settings\Temporary%20Internet%20Files\Content.Outlook\ZP98CL3F\Lesson%20Plan%20Blan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00CE-44E8-4248-AB77-1A583349AC4F}"/>
      </w:docPartPr>
      <w:docPartBody>
        <w:p w:rsidR="00424A1E" w:rsidRDefault="004C0BA5">
          <w:r w:rsidRPr="008F31C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BA5"/>
    <w:rsid w:val="000D0F24"/>
    <w:rsid w:val="0016151F"/>
    <w:rsid w:val="001D5297"/>
    <w:rsid w:val="00424A1E"/>
    <w:rsid w:val="004C0BA5"/>
    <w:rsid w:val="00C3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51F"/>
    <w:rPr>
      <w:color w:val="808080"/>
    </w:rPr>
  </w:style>
  <w:style w:type="paragraph" w:customStyle="1" w:styleId="FB53ADD298FC4C2B8E4A503678E4868C">
    <w:name w:val="FB53ADD298FC4C2B8E4A503678E4868C"/>
    <w:rsid w:val="00161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032E2-73BB-4F96-9D41-263022FF9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 Blank</Template>
  <TotalTime>1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 Taylor</dc:creator>
  <cp:keywords/>
  <dc:description/>
  <cp:lastModifiedBy>Vladimir.Stepanov</cp:lastModifiedBy>
  <cp:revision>2</cp:revision>
  <cp:lastPrinted>2013-04-18T23:55:00Z</cp:lastPrinted>
  <dcterms:created xsi:type="dcterms:W3CDTF">2019-02-27T22:18:00Z</dcterms:created>
  <dcterms:modified xsi:type="dcterms:W3CDTF">2019-02-27T22:18:00Z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611782519</vt:i4>
  </property>
  <property fmtid="{D5CDD505-2E9C-101B-9397-08002B2CF9AE}" pid="3" name="_NewReviewCycle">
    <vt:lpwstr/>
  </property>
  <property fmtid="{D5CDD505-2E9C-101B-9397-08002B2CF9AE}" pid="4" name="_EmailSubject">
    <vt:lpwstr>Lesson Plan template</vt:lpwstr>
  </property>
  <property fmtid="{D5CDD505-2E9C-101B-9397-08002B2CF9AE}" pid="5" name="_AuthorEmail">
    <vt:lpwstr>sue.kelly@sit.ac.nz</vt:lpwstr>
  </property>
  <property fmtid="{D5CDD505-2E9C-101B-9397-08002B2CF9AE}" pid="6" name="_AuthorEmailDisplayName">
    <vt:lpwstr>Sue Kelly</vt:lpwstr>
  </property>
  <property fmtid="{D5CDD505-2E9C-101B-9397-08002B2CF9AE}" pid="7" name="_ReviewingToolsShownOnce">
    <vt:lpwstr/>
  </property>
</Properties>
</file>